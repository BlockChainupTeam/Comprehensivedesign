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A2236D">
      <w:pPr>
        <w:pStyle w:val="a8"/>
        <w:spacing w:before="1800" w:after="180"/>
        <w:ind w:right="600"/>
      </w:pPr>
      <w:r>
        <w:pict>
          <v:line id="_x0000_s1029" style="position:absolute;left:0;text-align:left;z-index:2;mso-position-vertical-relative:page" from="180pt,117.2pt" to="423pt,117.2pt" strokecolor="#ddd">
            <w10:wrap anchory="page"/>
          </v:line>
        </w:pict>
      </w:r>
      <w:r>
        <w:pict>
          <v:rect id="_x0000_s1027" style="position:absolute;left:0;text-align:left;margin-left:396pt;margin-top:117.2pt;width:27pt;height:639pt;z-index:1;mso-position-vertical-relative:page" fillcolor="#ddd" stroked="f">
            <w10:wrap anchory="page"/>
          </v:rect>
        </w:pict>
      </w:r>
    </w:p>
    <w:p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:rsidR="006D5CF6" w:rsidRDefault="006D5CF6" w:rsidP="006D5CF6"/>
    <w:p w:rsidR="006D5CF6" w:rsidRDefault="006D5CF6" w:rsidP="006D5CF6"/>
    <w:p w:rsidR="00E11E5B" w:rsidRPr="00DE5005" w:rsidRDefault="00E11E5B" w:rsidP="006D5CF6">
      <w:p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96A4C" w:rsidRDefault="00396A4C">
      <w:pPr>
        <w:pStyle w:val="ab"/>
        <w:spacing w:after="360"/>
      </w:pPr>
    </w:p>
    <w:p w:rsidR="00396A4C" w:rsidRDefault="00396A4C">
      <w:pPr>
        <w:pStyle w:val="ab"/>
        <w:spacing w:after="360"/>
      </w:pPr>
    </w:p>
    <w:p w:rsidR="00396A4C" w:rsidRDefault="00396A4C">
      <w:pPr>
        <w:pStyle w:val="ab"/>
        <w:spacing w:after="360"/>
      </w:pPr>
    </w:p>
    <w:p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="006D3CAC">
        <w:rPr>
          <w:rFonts w:hint="eastAsia"/>
          <w:spacing w:val="0"/>
          <w:sz w:val="40"/>
        </w:rPr>
        <w:t xml:space="preserve"> </w:t>
      </w:r>
      <w:r w:rsidR="006D3CAC">
        <w:rPr>
          <w:spacing w:val="0"/>
          <w:sz w:val="40"/>
        </w:rPr>
        <w:t>11</w:t>
      </w:r>
      <w:r w:rsidRPr="005B51AB"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>조</w:t>
      </w:r>
    </w:p>
    <w:p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 w:rsidR="006D3CAC">
        <w:rPr>
          <w:rFonts w:hint="eastAsia"/>
          <w:spacing w:val="0"/>
          <w:sz w:val="40"/>
        </w:rPr>
        <w:t xml:space="preserve"> : </w:t>
      </w:r>
      <w:r w:rsidR="006D3CAC">
        <w:rPr>
          <w:rFonts w:hint="eastAsia"/>
          <w:spacing w:val="0"/>
          <w:sz w:val="40"/>
        </w:rPr>
        <w:t>이우연</w:t>
      </w:r>
      <w:r w:rsidR="006D3CAC">
        <w:rPr>
          <w:rFonts w:hint="eastAsia"/>
          <w:spacing w:val="0"/>
          <w:sz w:val="40"/>
        </w:rPr>
        <w:t>,</w:t>
      </w:r>
      <w:r w:rsidR="006D3CAC">
        <w:rPr>
          <w:rFonts w:hint="eastAsia"/>
          <w:spacing w:val="0"/>
          <w:sz w:val="40"/>
        </w:rPr>
        <w:t>문준영</w:t>
      </w:r>
      <w:r w:rsidR="006D3CAC">
        <w:rPr>
          <w:rFonts w:hint="eastAsia"/>
          <w:spacing w:val="0"/>
          <w:sz w:val="40"/>
        </w:rPr>
        <w:t>,</w:t>
      </w:r>
      <w:r w:rsidR="006D3CAC">
        <w:rPr>
          <w:rFonts w:hint="eastAsia"/>
          <w:spacing w:val="0"/>
          <w:sz w:val="40"/>
        </w:rPr>
        <w:t>곽현준</w:t>
      </w:r>
    </w:p>
    <w:p w:rsidR="005B51AB" w:rsidRPr="005B51AB" w:rsidRDefault="005B51AB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6D3CAC">
        <w:rPr>
          <w:rFonts w:hint="eastAsia"/>
          <w:spacing w:val="0"/>
          <w:sz w:val="40"/>
        </w:rPr>
        <w:t>류제철</w:t>
      </w:r>
      <w:r w:rsidRPr="005B51AB">
        <w:rPr>
          <w:spacing w:val="0"/>
          <w:sz w:val="40"/>
        </w:rPr>
        <w:t xml:space="preserve"> 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0165E7" w:rsidP="005B51AB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</w:t>
            </w:r>
            <w:r w:rsidR="005B51AB">
              <w:rPr>
                <w:spacing w:val="-20"/>
              </w:rPr>
              <w:t>6</w:t>
            </w:r>
            <w:r>
              <w:rPr>
                <w:rFonts w:hint="eastAsia"/>
                <w:spacing w:val="-20"/>
              </w:rPr>
              <w:t>/</w:t>
            </w:r>
            <w:r w:rsidR="005B51AB">
              <w:rPr>
                <w:spacing w:val="-20"/>
              </w:rPr>
              <w:t>05</w:t>
            </w:r>
            <w:r w:rsidR="00CC1521">
              <w:rPr>
                <w:rFonts w:hint="eastAsia"/>
                <w:spacing w:val="-20"/>
              </w:rPr>
              <w:t>/02</w:t>
            </w: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165E7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김현수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BB5249" w:rsidRPr="00414587" w:rsidRDefault="00952D6F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1549494" w:history="1">
        <w:r w:rsidR="00BB5249" w:rsidRPr="00A20C9F">
          <w:rPr>
            <w:rStyle w:val="af"/>
            <w:noProof/>
          </w:rPr>
          <w:t>1.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Introduction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_Toc451549494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A2236D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5" w:history="1">
        <w:r w:rsidR="00BB5249" w:rsidRPr="00A20C9F">
          <w:rPr>
            <w:rStyle w:val="af"/>
            <w:noProof/>
          </w:rPr>
          <w:t>1.1.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Objective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_Toc451549495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A2236D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6" w:history="1">
        <w:r w:rsidR="00BB5249" w:rsidRPr="00A20C9F">
          <w:rPr>
            <w:rStyle w:val="af"/>
            <w:noProof/>
          </w:rPr>
          <w:t>2.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_Toc451549496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A2236D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7" w:history="1">
        <w:r w:rsidR="00BB5249" w:rsidRPr="00A20C9F">
          <w:rPr>
            <w:rStyle w:val="af"/>
            <w:noProof/>
          </w:rPr>
          <w:t>3.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_Toc451549497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A2236D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8" w:history="1">
        <w:r w:rsidR="00BB5249" w:rsidRPr="00A20C9F">
          <w:rPr>
            <w:rStyle w:val="af"/>
            <w:noProof/>
          </w:rPr>
          <w:t>3.1.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AMSM_REQ_Monitoring_N001 (SubscribeESEStatus)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_Toc451549498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:rsidR="002A79BA" w:rsidRPr="00A27DEE" w:rsidRDefault="00952D6F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BB5249" w:rsidRPr="00414587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1549509" w:history="1">
        <w:r w:rsidR="00BB5249" w:rsidRPr="00D97DD1">
          <w:rPr>
            <w:rStyle w:val="af"/>
            <w:noProof/>
          </w:rPr>
          <w:t>Figure 1 – 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_Toc451549509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A2236D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hyperlink w:anchor="_Toc451549510" w:history="1">
        <w:r w:rsidR="00BB5249" w:rsidRPr="00D97DD1">
          <w:rPr>
            <w:rStyle w:val="af"/>
            <w:noProof/>
          </w:rPr>
          <w:t xml:space="preserve">Figure 2 – </w:t>
        </w:r>
        <w:r w:rsidR="00BB5249" w:rsidRPr="00D97DD1">
          <w:rPr>
            <w:rStyle w:val="af"/>
            <w:rFonts w:cs="한컴바탕"/>
            <w:bCs/>
            <w:noProof/>
          </w:rPr>
          <w:t>ESE Startup 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_Toc451549510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:rsidR="002A79BA" w:rsidRDefault="00952D6F" w:rsidP="001A0925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1549494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1549495"/>
      <w:r>
        <w:rPr>
          <w:rFonts w:hint="eastAsia"/>
        </w:rPr>
        <w:t>Objective</w:t>
      </w:r>
      <w:bookmarkEnd w:id="3"/>
      <w:bookmarkEnd w:id="4"/>
      <w:bookmarkEnd w:id="5"/>
    </w:p>
    <w:p w:rsidR="00032A93" w:rsidRPr="0060431C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 w:rsidR="00CC1521">
        <w:rPr>
          <w:rFonts w:ascii="맑은 고딕" w:eastAsia="맑은 고딕" w:hAnsi="맑은 고딕" w:hint="eastAsia"/>
        </w:rPr>
        <w:t>xxxx</w:t>
      </w:r>
      <w:r w:rsidRPr="0060431C">
        <w:rPr>
          <w:rFonts w:ascii="맑은 고딕" w:eastAsia="맑은 고딕" w:hAnsi="맑은 고딕" w:hint="eastAsia"/>
        </w:rPr>
        <w:t xml:space="preserve"> </w:t>
      </w:r>
      <w:r w:rsidR="00CC1521">
        <w:rPr>
          <w:rFonts w:ascii="맑은 고딕" w:eastAsia="맑은 고딕" w:hAnsi="맑은 고딕" w:hint="eastAsia"/>
        </w:rPr>
        <w:t>시스템</w:t>
      </w:r>
      <w:r w:rsidRPr="0060431C">
        <w:rPr>
          <w:rFonts w:ascii="맑은 고딕" w:eastAsia="맑은 고딕" w:hAnsi="맑은 고딕" w:hint="eastAsia"/>
        </w:rPr>
        <w:t xml:space="preserve">의 </w:t>
      </w:r>
      <w:r w:rsidR="00224050">
        <w:rPr>
          <w:rFonts w:ascii="맑은 고딕" w:eastAsia="맑은 고딕" w:hAnsi="맑은 고딕"/>
        </w:rPr>
        <w:t xml:space="preserve">시스템 </w:t>
      </w:r>
      <w:r w:rsidR="00224050">
        <w:rPr>
          <w:rFonts w:ascii="맑은 고딕" w:eastAsia="맑은 고딕" w:hAnsi="맑은 고딕" w:hint="eastAsia"/>
        </w:rPr>
        <w:t>모델(시퀀스 다이어그램)</w:t>
      </w:r>
      <w:r w:rsidR="00396A4C">
        <w:rPr>
          <w:rFonts w:ascii="맑은 고딕" w:eastAsia="맑은 고딕" w:hAnsi="맑은 고딕" w:hint="eastAsia"/>
        </w:rPr>
        <w:t xml:space="preserve">에 대한 내용을 기술하고 있다. </w:t>
      </w:r>
      <w:r w:rsidR="005B51AB">
        <w:rPr>
          <w:rFonts w:ascii="맑은 고딕" w:eastAsia="맑은 고딕" w:hAnsi="맑은 고딕" w:hint="eastAsia"/>
        </w:rPr>
        <w:t xml:space="preserve">요구사항 명세 </w:t>
      </w:r>
      <w:r w:rsidR="00DE5005">
        <w:rPr>
          <w:rFonts w:ascii="맑은 고딕" w:eastAsia="맑은 고딕" w:hAnsi="맑은 고딕" w:hint="eastAsia"/>
        </w:rPr>
        <w:t>단계에서 작성</w:t>
      </w:r>
      <w:r w:rsidR="00775352">
        <w:rPr>
          <w:rFonts w:ascii="맑은 고딕" w:eastAsia="맑은 고딕" w:hAnsi="맑은 고딕" w:hint="eastAsia"/>
        </w:rPr>
        <w:t>한</w:t>
      </w:r>
      <w:r w:rsidR="00DE5005">
        <w:rPr>
          <w:rFonts w:ascii="맑은 고딕" w:eastAsia="맑은 고딕" w:hAnsi="맑은 고딕" w:hint="eastAsia"/>
        </w:rPr>
        <w:t xml:space="preserve"> </w:t>
      </w:r>
      <w:r w:rsidR="005B51AB">
        <w:rPr>
          <w:rFonts w:ascii="맑은 고딕" w:eastAsia="맑은 고딕" w:hAnsi="맑은 고딕" w:hint="eastAsia"/>
        </w:rPr>
        <w:t xml:space="preserve">유스케이스 </w:t>
      </w:r>
      <w:r w:rsidR="00DE5005">
        <w:rPr>
          <w:rFonts w:ascii="맑은 고딕" w:eastAsia="맑은 고딕" w:hAnsi="맑은 고딕" w:hint="eastAsia"/>
        </w:rPr>
        <w:t>다이어그램</w:t>
      </w:r>
      <w:r w:rsidR="00224050">
        <w:rPr>
          <w:rFonts w:ascii="맑은 고딕" w:eastAsia="맑은 고딕" w:hAnsi="맑은 고딕" w:hint="eastAsia"/>
        </w:rPr>
        <w:t xml:space="preserve">을 </w:t>
      </w:r>
      <w:r w:rsidR="005B51AB">
        <w:rPr>
          <w:rFonts w:ascii="맑은 고딕" w:eastAsia="맑은 고딕" w:hAnsi="맑은 고딕" w:hint="eastAsia"/>
        </w:rPr>
        <w:t>기반으로 각 유스케이스의 상세한 내부 동작 흐름을 시퀀스 다이어그램으로 모델링한다.</w:t>
      </w:r>
    </w:p>
    <w:p w:rsidR="00826B10" w:rsidRDefault="00032A93" w:rsidP="000C2335">
      <w:pPr>
        <w:pStyle w:val="10"/>
        <w:spacing w:before="540" w:after="360"/>
        <w:rPr>
          <w:rFonts w:hint="eastAsia"/>
        </w:rPr>
      </w:pPr>
      <w:r>
        <w:br w:type="page"/>
      </w:r>
      <w:bookmarkStart w:id="6" w:name="_Toc513955116"/>
      <w:bookmarkStart w:id="7" w:name="_Toc451549496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6"/>
      <w:bookmarkEnd w:id="7"/>
    </w:p>
    <w:p w:rsidR="00775352" w:rsidRDefault="000C2335" w:rsidP="00775352">
      <w:pPr>
        <w:pStyle w:val="a3"/>
        <w:keepNext/>
        <w:spacing w:after="180"/>
        <w:ind w:leftChars="0" w:left="0"/>
        <w:jc w:val="center"/>
      </w:pPr>
      <w:r>
        <w:rPr>
          <w:rFonts w:ascii="Arial" w:hAnsi="Arial" w:cs="Arial"/>
          <w:noProof/>
          <w:sz w:val="22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2" o:spid="_x0000_i1025" type="#_x0000_t75" style="width:524.4pt;height:277.8pt;visibility:visible;mso-wrap-style:square">
            <v:imagedata r:id="rId10" o:title=""/>
          </v:shape>
        </w:pict>
      </w:r>
    </w:p>
    <w:p w:rsidR="00826B10" w:rsidRDefault="00826B10" w:rsidP="00826B10">
      <w:pPr>
        <w:pStyle w:val="ac"/>
        <w:spacing w:after="180"/>
        <w:ind w:leftChars="0" w:left="0"/>
        <w:jc w:val="center"/>
      </w:pPr>
      <w:bookmarkStart w:id="8" w:name="_Toc451549509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FF3313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1A6208">
        <w:rPr>
          <w:rFonts w:hint="eastAsia"/>
        </w:rPr>
        <w:t>모바일</w:t>
      </w:r>
      <w:r w:rsidR="001A6208">
        <w:rPr>
          <w:rFonts w:hint="eastAsia"/>
        </w:rPr>
        <w:t xml:space="preserve"> </w:t>
      </w:r>
      <w:r w:rsidR="001A6208">
        <w:rPr>
          <w:rFonts w:hint="eastAsia"/>
        </w:rPr>
        <w:t>신분증</w:t>
      </w:r>
      <w:r w:rsidR="001A6208"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8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:rsidR="00826B10" w:rsidRDefault="00826B10" w:rsidP="00826B10"/>
    <w:p w:rsidR="001A0925" w:rsidRDefault="001A0925" w:rsidP="00826B10"/>
    <w:p w:rsidR="00D51D4A" w:rsidRDefault="001156B5" w:rsidP="002B0756">
      <w:pPr>
        <w:pStyle w:val="10"/>
        <w:numPr>
          <w:ilvl w:val="0"/>
          <w:numId w:val="0"/>
        </w:numPr>
        <w:spacing w:before="540" w:after="360"/>
        <w:ind w:left="425" w:hanging="425"/>
      </w:pPr>
      <w:bookmarkStart w:id="9" w:name="_Toc513955119"/>
      <w:r>
        <w:br w:type="page"/>
      </w:r>
      <w:bookmarkStart w:id="10" w:name="_Toc451549497"/>
      <w:bookmarkEnd w:id="9"/>
      <w:r w:rsidR="00D51D4A">
        <w:rPr>
          <w:rFonts w:hint="eastAsia"/>
        </w:rPr>
        <w:lastRenderedPageBreak/>
        <w:t>Sequence Diagram</w:t>
      </w:r>
      <w:bookmarkEnd w:id="10"/>
    </w:p>
    <w:p w:rsidR="00D51D4A" w:rsidRDefault="00582C5F" w:rsidP="00D51D4A">
      <w:pPr>
        <w:pStyle w:val="2"/>
        <w:spacing w:before="360" w:after="360"/>
      </w:pPr>
      <w:bookmarkStart w:id="11" w:name="_Toc451549498"/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11"/>
    </w:p>
    <w:p w:rsidR="00312095" w:rsidRDefault="00582C5F" w:rsidP="00582C5F"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등록은</w:t>
      </w:r>
      <w:r>
        <w:rPr>
          <w:rFonts w:hint="eastAsia"/>
        </w:rPr>
        <w:t xml:space="preserve"> Host</w:t>
      </w:r>
      <w:r>
        <w:rPr>
          <w:rFonts w:hint="eastAsia"/>
        </w:rPr>
        <w:t>가</w:t>
      </w:r>
      <w:r>
        <w:rPr>
          <w:rFonts w:hint="eastAsia"/>
        </w:rP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Issuer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상호작용하여</w:t>
      </w:r>
      <w:r>
        <w:rPr>
          <w:rFonts w:hint="eastAsia"/>
        </w:rPr>
        <w:t xml:space="preserve"> BlockChainNetwork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신분증을</w:t>
      </w:r>
      <w:r>
        <w:rPr>
          <w:rFonts w:hint="eastAsia"/>
        </w:rPr>
        <w:t xml:space="preserve"> </w:t>
      </w:r>
      <w:r>
        <w:rPr>
          <w:rFonts w:hint="eastAsia"/>
        </w:rPr>
        <w:t>발급받는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단계와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</w:p>
    <w:p w:rsidR="00582C5F" w:rsidRDefault="00582C5F" w:rsidP="00582C5F"/>
    <w:p w:rsidR="00582C5F" w:rsidRPr="00582C5F" w:rsidRDefault="000C2335" w:rsidP="00582C5F">
      <w:r>
        <w:rPr>
          <w:noProof/>
        </w:rPr>
        <w:pict>
          <v:shape id="그림 1" o:spid="_x0000_i1026" type="#_x0000_t75" style="width:367.8pt;height:417.6pt;visibility:visible;mso-wrap-style:square">
            <v:imagedata r:id="rId11" o:title=""/>
          </v:shape>
        </w:pict>
      </w:r>
    </w:p>
    <w:p w:rsidR="00D9558E" w:rsidRDefault="00775352" w:rsidP="00D9558E">
      <w:pPr>
        <w:pStyle w:val="ac"/>
        <w:spacing w:after="180"/>
        <w:ind w:leftChars="0" w:left="0"/>
        <w:jc w:val="center"/>
      </w:pPr>
      <w:bookmarkStart w:id="12" w:name="_Toc372118777"/>
      <w:bookmarkStart w:id="13" w:name="_Toc451549510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28146A">
        <w:rPr>
          <w:noProof/>
        </w:rPr>
        <w:t>2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 w:rsidR="00582C5F">
        <w:t>.1</w:t>
      </w:r>
      <w:r>
        <w:t>–</w:t>
      </w:r>
      <w:r>
        <w:rPr>
          <w:rFonts w:hint="eastAsia"/>
        </w:rPr>
        <w:t xml:space="preserve"> </w:t>
      </w:r>
      <w:bookmarkEnd w:id="12"/>
      <w:bookmarkEnd w:id="13"/>
      <w:r w:rsidR="00582C5F">
        <w:rPr>
          <w:rFonts w:hint="eastAsia"/>
        </w:rPr>
        <w:t>신원정보등록</w:t>
      </w:r>
      <w:r w:rsidR="00582C5F">
        <w:rPr>
          <w:rFonts w:hint="eastAsia"/>
        </w:rPr>
        <w:t xml:space="preserve"> </w:t>
      </w:r>
      <w:r w:rsidR="00582C5F">
        <w:rPr>
          <w:rFonts w:hint="eastAsia"/>
        </w:rPr>
        <w:t>시퀸스</w:t>
      </w:r>
      <w:r w:rsidR="00582C5F">
        <w:rPr>
          <w:rFonts w:hint="eastAsia"/>
        </w:rPr>
        <w:t xml:space="preserve"> </w:t>
      </w:r>
      <w:r w:rsidR="00582C5F">
        <w:rPr>
          <w:rFonts w:hint="eastAsia"/>
        </w:rPr>
        <w:t>다이어그램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D9558E" w:rsidRDefault="00D9558E" w:rsidP="00D9558E">
      <w:r>
        <w:br w:type="page"/>
      </w:r>
      <w:r>
        <w:rPr>
          <w:rFonts w:hint="eastAsia"/>
        </w:rPr>
        <w:lastRenderedPageBreak/>
        <w:t>Figure2.1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과정별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D9558E" w:rsidRDefault="00D9558E" w:rsidP="00D9558E"/>
    <w:p w:rsidR="00D9558E" w:rsidRDefault="00D9558E" w:rsidP="00D9558E"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r>
        <w:rPr>
          <w:rFonts w:hint="eastAsia"/>
        </w:rPr>
        <w:t>발급버튼을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2.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3.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4.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공인인증서의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5.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공인인증서의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6.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공인기관에</w:t>
      </w:r>
      <w:r>
        <w:rPr>
          <w:rFonts w:hint="eastAsia"/>
        </w:rPr>
        <w:t xml:space="preserve"> </w:t>
      </w:r>
      <w:r>
        <w:rPr>
          <w:rFonts w:hint="eastAsia"/>
        </w:rPr>
        <w:t>신원정보와</w:t>
      </w:r>
      <w:r>
        <w:rPr>
          <w:rFonts w:hint="eastAsia"/>
        </w:rPr>
        <w:t xml:space="preserve"> </w:t>
      </w:r>
      <w:r>
        <w:rPr>
          <w:rFonts w:hint="eastAsia"/>
        </w:rPr>
        <w:t>공인인증서를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7. </w:t>
      </w:r>
      <w:r>
        <w:rPr>
          <w:rFonts w:hint="eastAsia"/>
        </w:rPr>
        <w:t>공인기관은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신원정보가</w:t>
      </w:r>
      <w:r>
        <w:rPr>
          <w:rFonts w:hint="eastAsia"/>
        </w:rPr>
        <w:t xml:space="preserve"> </w:t>
      </w:r>
      <w:r>
        <w:rPr>
          <w:rFonts w:hint="eastAsia"/>
        </w:rPr>
        <w:t>실재하는지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8. </w:t>
      </w:r>
      <w:r>
        <w:rPr>
          <w:rFonts w:hint="eastAsia"/>
        </w:rPr>
        <w:t>실재하는것이</w:t>
      </w:r>
      <w:r>
        <w:rPr>
          <w:rFonts w:hint="eastAsia"/>
        </w:rPr>
        <w:t xml:space="preserve"> </w:t>
      </w:r>
      <w:r>
        <w:rPr>
          <w:rFonts w:hint="eastAsia"/>
        </w:rPr>
        <w:t>검증되면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9.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입력화면을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10.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11.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공인기관에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12. </w:t>
      </w:r>
      <w:r>
        <w:rPr>
          <w:rFonts w:hint="eastAsia"/>
        </w:rPr>
        <w:t>공인기관은</w:t>
      </w:r>
      <w:r>
        <w:rPr>
          <w:rFonts w:hint="eastAsia"/>
        </w:rPr>
        <w:t xml:space="preserve"> </w:t>
      </w:r>
      <w:r>
        <w:rPr>
          <w:rFonts w:hint="eastAsia"/>
        </w:rPr>
        <w:t>신원정보에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13. </w:t>
      </w:r>
      <w:r>
        <w:rPr>
          <w:rFonts w:hint="eastAsia"/>
        </w:rPr>
        <w:t>서명된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14.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서명된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블록체인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등록요청한다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15. </w:t>
      </w:r>
      <w:r>
        <w:rPr>
          <w:rFonts w:hint="eastAsia"/>
        </w:rPr>
        <w:t>블록체인네트워크에서</w:t>
      </w:r>
      <w:r>
        <w:rPr>
          <w:rFonts w:hint="eastAsia"/>
        </w:rP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:rsidR="00D9558E" w:rsidRDefault="00D9558E" w:rsidP="00D9558E">
      <w:r>
        <w:rPr>
          <w:rFonts w:hint="eastAsia"/>
        </w:rPr>
        <w:t xml:space="preserve">16. </w:t>
      </w:r>
      <w:r>
        <w:rPr>
          <w:rFonts w:hint="eastAsia"/>
        </w:rPr>
        <w:t>신원정보가</w:t>
      </w:r>
      <w:r>
        <w:rPr>
          <w:rFonts w:hint="eastAsia"/>
        </w:rPr>
        <w:t xml:space="preserve"> </w:t>
      </w:r>
      <w:r>
        <w:rPr>
          <w:rFonts w:hint="eastAsia"/>
        </w:rPr>
        <w:t>등록되었음을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>.</w:t>
      </w:r>
    </w:p>
    <w:p w:rsidR="00312095" w:rsidRDefault="00D9558E" w:rsidP="00D9558E">
      <w:r>
        <w:rPr>
          <w:rFonts w:hint="eastAsia"/>
        </w:rPr>
        <w:t xml:space="preserve">17.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발행이</w:t>
      </w:r>
      <w:r>
        <w:rPr>
          <w:rFonts w:hint="eastAsia"/>
        </w:rPr>
        <w:t xml:space="preserve"> </w:t>
      </w:r>
      <w:r>
        <w:rPr>
          <w:rFonts w:hint="eastAsia"/>
        </w:rPr>
        <w:t>완료되었음을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D9558E" w:rsidRDefault="00D9558E" w:rsidP="00D9558E">
      <w:pPr>
        <w:pStyle w:val="2"/>
        <w:spacing w:before="360" w:after="360"/>
      </w:pPr>
      <w:r>
        <w:br w:type="page"/>
      </w:r>
      <w:r>
        <w:rPr>
          <w:rFonts w:hint="eastAsia"/>
        </w:rPr>
        <w:lastRenderedPageBreak/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인증요청</w:t>
      </w:r>
    </w:p>
    <w:p w:rsidR="00466C58" w:rsidRDefault="00466C58" w:rsidP="00466C58">
      <w:pPr>
        <w:jc w:val="left"/>
      </w:pPr>
      <w:r>
        <w:rPr>
          <w:rFonts w:hint="eastAsia"/>
        </w:rPr>
        <w:t>신원정보인증요청은</w:t>
      </w:r>
      <w:r>
        <w:rPr>
          <w:rFonts w:hint="eastAsia"/>
        </w:rPr>
        <w:t xml:space="preserve"> Host(</w:t>
      </w:r>
      <w:r>
        <w:rPr>
          <w:rFonts w:hint="eastAsia"/>
        </w:rPr>
        <w:t>사용자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Application</w:t>
      </w:r>
      <w:r>
        <w:rPr>
          <w:rFonts w:hint="eastAsia"/>
        </w:rPr>
        <w:t>을통해</w:t>
      </w:r>
      <w:r>
        <w:rPr>
          <w:rFonts w:hint="eastAsia"/>
        </w:rPr>
        <w:t xml:space="preserve"> </w:t>
      </w:r>
      <w:r>
        <w:t>Verifier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상호작용하여</w:t>
      </w:r>
      <w:r>
        <w:rPr>
          <w:rFonts w:hint="eastAsia"/>
        </w:rPr>
        <w:t xml:space="preserve"> BlockChainNetwork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2279F0">
        <w:rPr>
          <w:rFonts w:hint="eastAsia"/>
        </w:rPr>
        <w:t>사용자</w:t>
      </w:r>
      <w:r w:rsidR="002279F0"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요청하여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신분증으로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단계와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7263A0">
        <w:rPr>
          <w:rFonts w:hint="eastAsia"/>
        </w:rPr>
        <w:t>.</w:t>
      </w:r>
    </w:p>
    <w:p w:rsidR="00D9558E" w:rsidRPr="00466C58" w:rsidRDefault="00D9558E" w:rsidP="00D9558E"/>
    <w:p w:rsidR="00466C58" w:rsidRDefault="00466C58" w:rsidP="00D9558E"/>
    <w:p w:rsidR="00D9558E" w:rsidRDefault="000C2335" w:rsidP="00D9558E">
      <w:r>
        <w:pict>
          <v:shape id="_x0000_i1027" type="#_x0000_t75" style="width:451.2pt;height:335.4pt">
            <v:imagedata r:id="rId12" o:title="시퀸스"/>
          </v:shape>
        </w:pict>
      </w:r>
    </w:p>
    <w:p w:rsidR="008F24AF" w:rsidRDefault="008F24AF" w:rsidP="008F24AF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>.2–</w:t>
      </w:r>
      <w:r>
        <w:rPr>
          <w:rFonts w:hint="eastAsia"/>
        </w:rPr>
        <w:t xml:space="preserve"> </w:t>
      </w:r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인증요청</w:t>
      </w:r>
      <w:r>
        <w:rPr>
          <w:rFonts w:hint="eastAsia"/>
        </w:rPr>
        <w:t xml:space="preserve"> </w:t>
      </w:r>
      <w:r>
        <w:rPr>
          <w:rFonts w:hint="eastAsia"/>
        </w:rPr>
        <w:t>시퀸스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8F24AF" w:rsidRPr="008F24AF" w:rsidRDefault="008F24AF" w:rsidP="00D9558E"/>
    <w:p w:rsidR="008F24AF" w:rsidRDefault="00592407" w:rsidP="00D9558E">
      <w:r>
        <w:br w:type="page"/>
      </w:r>
    </w:p>
    <w:p w:rsidR="00592407" w:rsidRDefault="00592407" w:rsidP="00D9558E">
      <w:r>
        <w:rPr>
          <w:rFonts w:hint="eastAsia"/>
        </w:rPr>
        <w:t>Figure2.2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과정별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BF2D24" w:rsidRDefault="00BF2D24" w:rsidP="00D9558E"/>
    <w:p w:rsidR="00BF2D24" w:rsidRDefault="00BF2D24" w:rsidP="00BF2D24">
      <w:r>
        <w:t xml:space="preserve">1. </w:t>
      </w:r>
      <w:r w:rsidRPr="00BF2D24">
        <w:t xml:space="preserve">Verifer </w:t>
      </w:r>
      <w:r w:rsidRPr="00BF2D24">
        <w:t>즉</w:t>
      </w:r>
      <w:r w:rsidRPr="00BF2D24">
        <w:t xml:space="preserve"> </w:t>
      </w:r>
      <w:r w:rsidRPr="00BF2D24">
        <w:t>사용자에게</w:t>
      </w:r>
      <w:r w:rsidRPr="00BF2D24">
        <w:t xml:space="preserve"> </w:t>
      </w:r>
      <w:r w:rsidRPr="00BF2D24">
        <w:t>신원정보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사람은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에게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요청합니다</w:t>
      </w:r>
      <w:r w:rsidRPr="00BF2D24">
        <w:t>.</w:t>
      </w:r>
    </w:p>
    <w:p w:rsidR="00BF2D24" w:rsidRDefault="00BF2D24" w:rsidP="00BF2D24"/>
    <w:p w:rsidR="00BF2D24" w:rsidRDefault="00BF2D24" w:rsidP="00BF2D24">
      <w:r w:rsidRPr="00BF2D24">
        <w:t xml:space="preserve">2. </w:t>
      </w:r>
      <w:r w:rsidRPr="00BF2D24">
        <w:t>이때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모바일</w:t>
      </w:r>
      <w:r w:rsidRPr="00BF2D24">
        <w:t xml:space="preserve"> </w:t>
      </w:r>
      <w:r w:rsidRPr="00BF2D24">
        <w:t>신분증</w:t>
      </w:r>
      <w:r w:rsidRPr="00BF2D24">
        <w:t xml:space="preserve"> </w:t>
      </w:r>
      <w:r w:rsidRPr="00BF2D24">
        <w:t>어플리케이션을</w:t>
      </w:r>
      <w:r w:rsidRPr="00BF2D24">
        <w:t xml:space="preserve"> </w:t>
      </w:r>
      <w:r w:rsidRPr="00BF2D24">
        <w:t>통해</w:t>
      </w:r>
      <w:r w:rsidRPr="00BF2D24">
        <w:t xml:space="preserve"> 2.1 QR</w:t>
      </w:r>
      <w:r w:rsidRPr="00BF2D24">
        <w:t>코드생성</w:t>
      </w:r>
      <w:r w:rsidRPr="00BF2D24">
        <w:t>, 2.2 QR</w:t>
      </w:r>
      <w:r w:rsidRPr="00BF2D24">
        <w:t>코드</w:t>
      </w:r>
      <w:r w:rsidRPr="00BF2D24">
        <w:t xml:space="preserve"> </w:t>
      </w:r>
      <w:r w:rsidRPr="00BF2D24">
        <w:t>스캔</w:t>
      </w:r>
      <w:r w:rsidRPr="00BF2D24">
        <w:t xml:space="preserve"> , 2.3 </w:t>
      </w:r>
      <w:r w:rsidRPr="00BF2D24">
        <w:t>휴대폰번호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신원인증을</w:t>
      </w:r>
      <w:r w:rsidRPr="00BF2D24">
        <w:t xml:space="preserve"> </w:t>
      </w:r>
      <w:r w:rsidRPr="00BF2D24">
        <w:t>할수있습니다</w:t>
      </w:r>
      <w:r w:rsidRPr="00BF2D24">
        <w:t>.</w:t>
      </w:r>
    </w:p>
    <w:p w:rsidR="00F739EF" w:rsidRPr="00BF2D24" w:rsidRDefault="00F739EF" w:rsidP="00BF2D24"/>
    <w:p w:rsidR="00BF2D24" w:rsidRPr="00BF2D24" w:rsidRDefault="00BF2D24" w:rsidP="00BF2D24"/>
    <w:p w:rsidR="00BF2D24" w:rsidRDefault="00BF2D24" w:rsidP="00BF2D24">
      <w:r w:rsidRPr="00BF2D24">
        <w:t>2.1 QR</w:t>
      </w:r>
      <w:r w:rsidRPr="00BF2D24">
        <w:t>코드</w:t>
      </w:r>
      <w:r w:rsidRPr="00BF2D24">
        <w:t xml:space="preserve"> </w:t>
      </w:r>
      <w:r w:rsidRPr="00BF2D24">
        <w:t>생성은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가</w:t>
      </w:r>
      <w:r w:rsidRPr="00BF2D24">
        <w:t xml:space="preserve"> </w:t>
      </w:r>
      <w:r w:rsidRPr="00BF2D24">
        <w:t>어플리케이션에서</w:t>
      </w:r>
      <w:r w:rsidRPr="00BF2D24">
        <w:t xml:space="preserve"> </w:t>
      </w:r>
      <w:r w:rsidRPr="00BF2D24">
        <w:t>이</w:t>
      </w:r>
      <w:r w:rsidRPr="00BF2D24">
        <w:t xml:space="preserve"> QR</w:t>
      </w:r>
      <w:r w:rsidRPr="00BF2D24">
        <w:t>코드</w:t>
      </w:r>
      <w:r w:rsidRPr="00BF2D24">
        <w:t xml:space="preserve"> </w:t>
      </w:r>
      <w:r w:rsidRPr="00BF2D24">
        <w:t>생성버튼을</w:t>
      </w:r>
      <w:r w:rsidRPr="00BF2D24">
        <w:t xml:space="preserve"> </w:t>
      </w:r>
      <w:r w:rsidRPr="00BF2D24">
        <w:t>누르게</w:t>
      </w:r>
      <w:r w:rsidRPr="00BF2D24">
        <w:t xml:space="preserve"> </w:t>
      </w:r>
      <w:r w:rsidRPr="00BF2D24">
        <w:t>된다면</w:t>
      </w:r>
      <w:r w:rsidRPr="00BF2D24">
        <w:t xml:space="preserve"> </w:t>
      </w:r>
      <w:r w:rsidRPr="00BF2D24">
        <w:t>어플리케이션은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기반으로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생성합니다</w:t>
      </w:r>
    </w:p>
    <w:p w:rsidR="00BF2D24" w:rsidRPr="00BF2D24" w:rsidRDefault="00BF2D24" w:rsidP="00BF2D24">
      <w:r w:rsidRPr="00BF2D24">
        <w:t>2.1.1 Verifer</w:t>
      </w:r>
      <w:r w:rsidRPr="00BF2D24">
        <w:t>는</w:t>
      </w:r>
      <w:r w:rsidRPr="00BF2D24">
        <w:t xml:space="preserve"> </w:t>
      </w:r>
      <w:r w:rsidRPr="00BF2D24">
        <w:t>자신의</w:t>
      </w:r>
      <w:r w:rsidRPr="00BF2D24">
        <w:t xml:space="preserve"> </w:t>
      </w:r>
      <w:r w:rsidRPr="00BF2D24">
        <w:t>휴대폰으로</w:t>
      </w:r>
      <w:r w:rsidRPr="00BF2D24">
        <w:t xml:space="preserve"> </w:t>
      </w:r>
      <w:r w:rsidRPr="00BF2D24">
        <w:t>사용자가</w:t>
      </w:r>
      <w:r w:rsidRPr="00BF2D24">
        <w:t xml:space="preserve"> </w:t>
      </w:r>
      <w:r w:rsidRPr="00BF2D24">
        <w:t>생성한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어플리케이션을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스캔을</w:t>
      </w:r>
      <w:r w:rsidRPr="00BF2D24">
        <w:t xml:space="preserve"> </w:t>
      </w:r>
      <w:r w:rsidRPr="00BF2D24">
        <w:t>하면</w:t>
      </w:r>
      <w:r w:rsidRPr="00BF2D24">
        <w:t xml:space="preserve"> </w:t>
      </w:r>
      <w:r w:rsidRPr="00BF2D24">
        <w:t>어플리케이션은</w:t>
      </w:r>
      <w:r w:rsidRPr="00BF2D24">
        <w:t xml:space="preserve"> </w:t>
      </w:r>
      <w:r w:rsidRPr="00BF2D24">
        <w:t>이</w:t>
      </w:r>
      <w:r w:rsidRPr="00BF2D24">
        <w:t xml:space="preserve"> QR</w:t>
      </w:r>
      <w:r w:rsidRPr="00BF2D24">
        <w:t>코드에</w:t>
      </w:r>
      <w:r w:rsidRPr="00BF2D24">
        <w:t xml:space="preserve"> </w:t>
      </w:r>
      <w:r w:rsidRPr="00BF2D24">
        <w:t>맞는</w:t>
      </w:r>
      <w:r w:rsidRPr="00BF2D24">
        <w:t xml:space="preserve"> ID</w:t>
      </w:r>
      <w:r w:rsidRPr="00BF2D24">
        <w:t>를</w:t>
      </w:r>
      <w:r w:rsidRPr="00BF2D24">
        <w:t xml:space="preserve"> </w:t>
      </w:r>
    </w:p>
    <w:p w:rsidR="00BF2D24" w:rsidRPr="00BF2D24" w:rsidRDefault="00BF2D24" w:rsidP="00BF2D24"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  <w:r w:rsidRPr="00BF2D24">
        <w:t>.</w:t>
      </w:r>
    </w:p>
    <w:p w:rsidR="00BF2D24" w:rsidRDefault="00BF2D24" w:rsidP="00BF2D24"/>
    <w:p w:rsidR="00FC41F1" w:rsidRPr="00BF2D24" w:rsidRDefault="00FC41F1" w:rsidP="00BF2D24"/>
    <w:p w:rsidR="00BF2D24" w:rsidRPr="00BF2D24" w:rsidRDefault="00BF2D24" w:rsidP="00BF2D24">
      <w:r w:rsidRPr="00BF2D24">
        <w:t xml:space="preserve">2.2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어플리케이션에서</w:t>
      </w:r>
      <w:r w:rsidRPr="00BF2D24">
        <w:t xml:space="preserve"> QR</w:t>
      </w:r>
      <w:r w:rsidRPr="00BF2D24">
        <w:t>코드</w:t>
      </w:r>
      <w:r w:rsidRPr="00BF2D24">
        <w:t xml:space="preserve"> </w:t>
      </w:r>
      <w:r w:rsidRPr="00BF2D24">
        <w:t>스캔을</w:t>
      </w:r>
      <w:r w:rsidRPr="00BF2D24">
        <w:t xml:space="preserve"> </w:t>
      </w:r>
      <w:r w:rsidRPr="00BF2D24">
        <w:t>클릭을</w:t>
      </w:r>
      <w:r w:rsidRPr="00BF2D24">
        <w:t xml:space="preserve"> </w:t>
      </w:r>
      <w:r w:rsidRPr="00BF2D24">
        <w:t>합니다</w:t>
      </w:r>
      <w:r w:rsidRPr="00BF2D24">
        <w:t>.</w:t>
      </w:r>
    </w:p>
    <w:p w:rsidR="00BF2D24" w:rsidRDefault="00BF2D24" w:rsidP="00BF2D24"/>
    <w:p w:rsidR="00BF2D24" w:rsidRPr="00BF2D24" w:rsidRDefault="00BF2D24" w:rsidP="00BF2D24">
      <w:r w:rsidRPr="00BF2D24">
        <w:t>2.2.1 QR</w:t>
      </w:r>
      <w:r w:rsidRPr="00BF2D24">
        <w:t>코드</w:t>
      </w:r>
      <w:r w:rsidRPr="00BF2D24">
        <w:t xml:space="preserve"> </w:t>
      </w:r>
      <w:r w:rsidRPr="00BF2D24">
        <w:t>스캔</w:t>
      </w:r>
      <w:r w:rsidRPr="00BF2D24">
        <w:t xml:space="preserve"> </w:t>
      </w:r>
      <w:r w:rsidRPr="00BF2D24">
        <w:t>버튼을</w:t>
      </w:r>
      <w:r w:rsidRPr="00BF2D24">
        <w:t xml:space="preserve"> </w:t>
      </w:r>
      <w:r w:rsidRPr="00BF2D24">
        <w:t>클릭하면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휴대폰은</w:t>
      </w:r>
      <w:r w:rsidRPr="00BF2D24">
        <w:t xml:space="preserve"> </w:t>
      </w:r>
      <w:r w:rsidRPr="00BF2D24">
        <w:t>카메라를</w:t>
      </w:r>
      <w:r w:rsidRPr="00BF2D24">
        <w:t xml:space="preserve"> </w:t>
      </w:r>
      <w:r w:rsidRPr="00BF2D24">
        <w:t>실행하여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스캔할수있습니다</w:t>
      </w:r>
      <w:r w:rsidRPr="00BF2D24">
        <w:t>.</w:t>
      </w:r>
    </w:p>
    <w:p w:rsidR="00BF2D24" w:rsidRPr="00BF2D24" w:rsidRDefault="00BF2D24" w:rsidP="00BF2D24">
      <w:r w:rsidRPr="00BF2D24">
        <w:t xml:space="preserve">2.2.2 </w:t>
      </w:r>
      <w:r w:rsidRPr="00BF2D24">
        <w:t>카메라를</w:t>
      </w:r>
      <w:r w:rsidRPr="00BF2D24">
        <w:t xml:space="preserve"> </w:t>
      </w:r>
      <w:r w:rsidRPr="00BF2D24">
        <w:t>통해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스캔하면</w:t>
      </w:r>
      <w:r w:rsidRPr="00BF2D24">
        <w:t xml:space="preserve"> </w:t>
      </w:r>
      <w:r w:rsidRPr="00BF2D24">
        <w:t>해당</w:t>
      </w:r>
      <w:r w:rsidRPr="00BF2D24">
        <w:t xml:space="preserve"> QR</w:t>
      </w:r>
      <w:r w:rsidRPr="00BF2D24">
        <w:t>코드의</w:t>
      </w:r>
      <w:r w:rsidRPr="00BF2D24">
        <w:t xml:space="preserve"> ID</w:t>
      </w:r>
      <w:r w:rsidRPr="00BF2D24">
        <w:t>기반으로</w:t>
      </w:r>
      <w:r w:rsidRPr="00BF2D24">
        <w:t xml:space="preserve"> </w:t>
      </w:r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</w:p>
    <w:p w:rsidR="00BF2D24" w:rsidRPr="00BF2D24" w:rsidRDefault="00BF2D24" w:rsidP="00BF2D24"/>
    <w:p w:rsidR="002F6697" w:rsidRDefault="002F6697" w:rsidP="00BF2D24"/>
    <w:p w:rsidR="00BF2D24" w:rsidRPr="00BF2D24" w:rsidRDefault="00BF2D24" w:rsidP="00BF2D24">
      <w:r w:rsidRPr="00BF2D24">
        <w:t xml:space="preserve">2.3 Verifer </w:t>
      </w:r>
      <w:r w:rsidRPr="00BF2D24">
        <w:t>즉</w:t>
      </w:r>
      <w:r w:rsidRPr="00BF2D24">
        <w:t xml:space="preserve"> </w:t>
      </w:r>
      <w:r w:rsidRPr="00BF2D24">
        <w:t>사용자에게</w:t>
      </w:r>
      <w:r w:rsidRPr="00BF2D24">
        <w:t xml:space="preserve"> </w:t>
      </w:r>
      <w:r w:rsidRPr="00BF2D24">
        <w:t>신원정보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사람은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의</w:t>
      </w:r>
      <w:r w:rsidRPr="00BF2D24">
        <w:t xml:space="preserve"> </w:t>
      </w:r>
      <w:r w:rsidRPr="00BF2D24">
        <w:t>휴대폰에</w:t>
      </w:r>
      <w:r w:rsidRPr="00BF2D24">
        <w:t xml:space="preserve"> </w:t>
      </w:r>
      <w:r w:rsidRPr="00BF2D24">
        <w:t>인증번호</w:t>
      </w:r>
      <w:r w:rsidRPr="00BF2D24">
        <w:t xml:space="preserve"> </w:t>
      </w:r>
      <w:r w:rsidRPr="00BF2D24">
        <w:t>요청</w:t>
      </w:r>
      <w:r w:rsidRPr="00BF2D24">
        <w:t xml:space="preserve"> </w:t>
      </w:r>
      <w:r w:rsidRPr="00BF2D24">
        <w:t>메세지를</w:t>
      </w:r>
      <w:r w:rsidRPr="00BF2D24">
        <w:t xml:space="preserve"> </w:t>
      </w:r>
      <w:r w:rsidRPr="00BF2D24">
        <w:t>날립니다</w:t>
      </w:r>
      <w:r w:rsidRPr="00BF2D24">
        <w:t xml:space="preserve">. </w:t>
      </w:r>
    </w:p>
    <w:p w:rsidR="00BF2D24" w:rsidRDefault="00BF2D24" w:rsidP="00BF2D24">
      <w:r w:rsidRPr="00BF2D24">
        <w:t>(</w:t>
      </w:r>
      <w:r w:rsidRPr="00BF2D24">
        <w:t>이떄</w:t>
      </w:r>
      <w:r w:rsidRPr="00BF2D24">
        <w:t xml:space="preserve"> </w:t>
      </w:r>
      <w:r w:rsidRPr="00BF2D24">
        <w:t>사용자는</w:t>
      </w:r>
      <w:r w:rsidRPr="00BF2D24">
        <w:t xml:space="preserve"> </w:t>
      </w:r>
      <w:r w:rsidRPr="00BF2D24">
        <w:t>해당</w:t>
      </w:r>
      <w:r w:rsidRPr="00BF2D24">
        <w:t xml:space="preserve"> </w:t>
      </w:r>
      <w:r w:rsidRPr="00BF2D24">
        <w:t>인증</w:t>
      </w:r>
      <w:r w:rsidRPr="00BF2D24">
        <w:t xml:space="preserve"> </w:t>
      </w:r>
      <w:r w:rsidRPr="00BF2D24">
        <w:t>페이지를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인증번호를</w:t>
      </w:r>
      <w:r w:rsidRPr="00BF2D24">
        <w:t xml:space="preserve"> </w:t>
      </w:r>
      <w:r w:rsidRPr="00BF2D24">
        <w:t>알고있습니다</w:t>
      </w:r>
      <w:r w:rsidRPr="00BF2D24">
        <w:t>)</w:t>
      </w:r>
    </w:p>
    <w:p w:rsidR="00ED1D0A" w:rsidRPr="00BF2D24" w:rsidRDefault="00ED1D0A" w:rsidP="00BF2D24">
      <w:bookmarkStart w:id="14" w:name="_GoBack"/>
      <w:bookmarkEnd w:id="14"/>
    </w:p>
    <w:p w:rsidR="00BF2D24" w:rsidRPr="00BF2D24" w:rsidRDefault="00BF2D24" w:rsidP="00BF2D24">
      <w:r w:rsidRPr="00BF2D24">
        <w:t xml:space="preserve">2.3.1 </w:t>
      </w:r>
      <w:r w:rsidRPr="00BF2D24">
        <w:t>이를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어플리케이션의</w:t>
      </w:r>
      <w:r w:rsidRPr="00BF2D24">
        <w:t xml:space="preserve"> </w:t>
      </w:r>
      <w:r w:rsidRPr="00BF2D24">
        <w:t>알림을</w:t>
      </w:r>
      <w:r w:rsidRPr="00BF2D24">
        <w:t xml:space="preserve"> </w:t>
      </w:r>
      <w:r w:rsidRPr="00BF2D24">
        <w:t>확인할수있습니다</w:t>
      </w:r>
      <w:r w:rsidRPr="00BF2D24">
        <w:t>.</w:t>
      </w:r>
    </w:p>
    <w:p w:rsidR="00BF2D24" w:rsidRPr="00BF2D24" w:rsidRDefault="00BF2D24" w:rsidP="00BF2D24">
      <w:r w:rsidRPr="00BF2D24">
        <w:t xml:space="preserve">2.3.2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어플리케이션의</w:t>
      </w:r>
      <w:r w:rsidRPr="00BF2D24">
        <w:t xml:space="preserve"> </w:t>
      </w:r>
      <w:r w:rsidRPr="00BF2D24">
        <w:t>알림을</w:t>
      </w:r>
      <w:r w:rsidRPr="00BF2D24">
        <w:t xml:space="preserve"> </w:t>
      </w:r>
      <w:r w:rsidRPr="00BF2D24">
        <w:t>확인하고</w:t>
      </w:r>
      <w:r w:rsidRPr="00BF2D24">
        <w:t xml:space="preserve"> </w:t>
      </w:r>
      <w:r w:rsidRPr="00BF2D24">
        <w:t>인증</w:t>
      </w:r>
      <w:r w:rsidRPr="00BF2D24">
        <w:t xml:space="preserve"> </w:t>
      </w:r>
      <w:r w:rsidRPr="00BF2D24">
        <w:t>페이지를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알게된</w:t>
      </w:r>
      <w:r w:rsidRPr="00BF2D24">
        <w:t xml:space="preserve"> </w:t>
      </w:r>
      <w:r w:rsidRPr="00BF2D24">
        <w:t>인증번호를</w:t>
      </w:r>
      <w:r w:rsidRPr="00BF2D24">
        <w:t xml:space="preserve"> </w:t>
      </w:r>
      <w:r w:rsidRPr="00BF2D24">
        <w:t>입력을</w:t>
      </w:r>
      <w:r w:rsidRPr="00BF2D24">
        <w:t xml:space="preserve"> </w:t>
      </w:r>
      <w:r w:rsidRPr="00BF2D24">
        <w:t>하여</w:t>
      </w:r>
      <w:r w:rsidRPr="00BF2D24">
        <w:t xml:space="preserve"> </w:t>
      </w:r>
      <w:r w:rsidRPr="00BF2D24">
        <w:t>검증이</w:t>
      </w:r>
      <w:r w:rsidRPr="00BF2D24">
        <w:t xml:space="preserve"> </w:t>
      </w:r>
      <w:r w:rsidRPr="00BF2D24">
        <w:t>완료되면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를</w:t>
      </w:r>
      <w:r w:rsidR="000317CB">
        <w:t xml:space="preserve"> </w:t>
      </w:r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  <w:r w:rsidRPr="00BF2D24">
        <w:t>.</w:t>
      </w:r>
    </w:p>
    <w:p w:rsidR="00BF2D24" w:rsidRPr="00BF2D24" w:rsidRDefault="00BF2D24" w:rsidP="00BF2D24"/>
    <w:p w:rsidR="00BF2D24" w:rsidRPr="00BF2D24" w:rsidRDefault="00BF2D24" w:rsidP="00BF2D24"/>
    <w:p w:rsidR="00BF2D24" w:rsidRPr="00BF2D24" w:rsidRDefault="00BF2D24" w:rsidP="00BF2D24">
      <w:r>
        <w:br w:type="page"/>
      </w:r>
      <w:r w:rsidRPr="00BF2D24">
        <w:lastRenderedPageBreak/>
        <w:t xml:space="preserve">3. 2.1 ,2.2 2.3 </w:t>
      </w:r>
      <w:r w:rsidRPr="00BF2D24">
        <w:t>신원인증방식으로</w:t>
      </w:r>
      <w:r w:rsidRPr="00BF2D24">
        <w:t xml:space="preserve"> </w:t>
      </w:r>
      <w:r w:rsidRPr="00BF2D24">
        <w:t>블록체인에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로</w:t>
      </w:r>
      <w:r w:rsidRPr="00BF2D24">
        <w:t xml:space="preserve"> </w:t>
      </w:r>
      <w:r w:rsidRPr="00BF2D24">
        <w:t>요청을하고</w:t>
      </w:r>
      <w:r w:rsidRPr="00BF2D24">
        <w:t xml:space="preserve"> </w:t>
      </w:r>
      <w:r w:rsidRPr="00BF2D24">
        <w:t>블록체인에서는</w:t>
      </w:r>
      <w:r w:rsidRPr="00BF2D24">
        <w:t xml:space="preserve"> </w:t>
      </w:r>
      <w:r w:rsidRPr="00BF2D24">
        <w:t>이</w:t>
      </w:r>
      <w:r w:rsidRPr="00BF2D24">
        <w:t xml:space="preserve"> ID</w:t>
      </w:r>
      <w:r w:rsidRPr="00BF2D24">
        <w:t>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검증합니다</w:t>
      </w:r>
      <w:r w:rsidRPr="00BF2D24">
        <w:t>.</w:t>
      </w:r>
    </w:p>
    <w:p w:rsidR="00BF2D24" w:rsidRPr="00BF2D24" w:rsidRDefault="00BF2D24" w:rsidP="00BF2D24"/>
    <w:p w:rsidR="00BF2D24" w:rsidRPr="00BF2D24" w:rsidRDefault="00BF2D24" w:rsidP="00BF2D24">
      <w:r w:rsidRPr="00BF2D24">
        <w:t xml:space="preserve">4. </w:t>
      </w:r>
      <w:r w:rsidRPr="00BF2D24">
        <w:t>블록체인에서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성공적으로</w:t>
      </w:r>
      <w:r w:rsidRPr="00BF2D24">
        <w:t xml:space="preserve"> </w:t>
      </w:r>
      <w:r w:rsidRPr="00BF2D24">
        <w:t>검증을</w:t>
      </w:r>
      <w:r w:rsidRPr="00BF2D24">
        <w:t xml:space="preserve"> </w:t>
      </w:r>
      <w:r w:rsidRPr="00BF2D24">
        <w:t>하면</w:t>
      </w:r>
      <w:r w:rsidRPr="00BF2D24">
        <w:t xml:space="preserve"> Verifer</w:t>
      </w:r>
      <w:r w:rsidRPr="00BF2D24">
        <w:t>에게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</w:t>
      </w:r>
      <w:r w:rsidRPr="00BF2D24">
        <w:t xml:space="preserve"> </w:t>
      </w:r>
      <w:r w:rsidRPr="00BF2D24">
        <w:t>검증을</w:t>
      </w:r>
      <w:r w:rsidRPr="00BF2D24">
        <w:t xml:space="preserve"> </w:t>
      </w:r>
      <w:r w:rsidRPr="00BF2D24">
        <w:t>성공적으로</w:t>
      </w:r>
      <w:r w:rsidRPr="00BF2D24">
        <w:t xml:space="preserve"> </w:t>
      </w:r>
      <w:r w:rsidRPr="00BF2D24">
        <w:t>했다는</w:t>
      </w:r>
      <w:r w:rsidRPr="00BF2D24">
        <w:t xml:space="preserve"> </w:t>
      </w:r>
      <w:r w:rsidRPr="00BF2D24">
        <w:t>정보를</w:t>
      </w:r>
      <w:r w:rsidRPr="00BF2D24">
        <w:t xml:space="preserve"> </w:t>
      </w:r>
      <w:r w:rsidRPr="00BF2D24">
        <w:t>알립니다</w:t>
      </w:r>
      <w:r w:rsidRPr="00BF2D24">
        <w:t>.</w:t>
      </w:r>
    </w:p>
    <w:p w:rsidR="00BF2D24" w:rsidRPr="00BF2D24" w:rsidRDefault="00BF2D24" w:rsidP="00BF2D24"/>
    <w:p w:rsidR="00BF2D24" w:rsidRPr="00BF2D24" w:rsidRDefault="00BF2D24" w:rsidP="00BF2D24">
      <w:r w:rsidRPr="00BF2D24">
        <w:t>5 .Verifer</w:t>
      </w:r>
      <w:r w:rsidRPr="00BF2D24">
        <w:t>는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의</w:t>
      </w:r>
      <w:r w:rsidRPr="00BF2D24">
        <w:t xml:space="preserve"> Application</w:t>
      </w:r>
      <w:r w:rsidRPr="00BF2D24">
        <w:t>으로</w:t>
      </w:r>
      <w:r w:rsidRPr="00BF2D24">
        <w:t xml:space="preserve"> </w:t>
      </w:r>
      <w:r w:rsidRPr="00BF2D24">
        <w:t>인증완료했다는</w:t>
      </w:r>
      <w:r w:rsidRPr="00BF2D24">
        <w:t xml:space="preserve"> </w:t>
      </w:r>
      <w:r w:rsidRPr="00BF2D24">
        <w:t>메세지를</w:t>
      </w:r>
      <w:r w:rsidRPr="00BF2D24">
        <w:t xml:space="preserve"> </w:t>
      </w:r>
      <w:r w:rsidRPr="00BF2D24">
        <w:t>띄어줍니다</w:t>
      </w:r>
      <w:r w:rsidRPr="00BF2D24">
        <w:t xml:space="preserve">.  </w:t>
      </w:r>
    </w:p>
    <w:p w:rsidR="00BF2D24" w:rsidRPr="00BF2D24" w:rsidRDefault="00BF2D24" w:rsidP="00BF2D24"/>
    <w:p w:rsidR="00BF2D24" w:rsidRPr="00BF2D24" w:rsidRDefault="00BF2D24" w:rsidP="00BF2D24">
      <w:r w:rsidRPr="00BF2D24">
        <w:t xml:space="preserve">6.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Application</w:t>
      </w:r>
      <w:r w:rsidRPr="00BF2D24">
        <w:t>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인증이</w:t>
      </w:r>
      <w:r w:rsidRPr="00BF2D24">
        <w:t xml:space="preserve"> </w:t>
      </w:r>
      <w:r w:rsidRPr="00BF2D24">
        <w:t>완료되었다는것을</w:t>
      </w:r>
      <w:r w:rsidRPr="00BF2D24">
        <w:t xml:space="preserve"> </w:t>
      </w:r>
      <w:r w:rsidRPr="00BF2D24">
        <w:t>확인할수있습니다</w:t>
      </w:r>
      <w:r w:rsidRPr="00BF2D24">
        <w:t>.</w:t>
      </w:r>
    </w:p>
    <w:p w:rsidR="00BF2D24" w:rsidRDefault="00BF2D24" w:rsidP="00BF2D24"/>
    <w:p w:rsidR="00BF2D24" w:rsidRDefault="00BF2D24" w:rsidP="00BF2D24"/>
    <w:p w:rsidR="00BF2D24" w:rsidRPr="00BF2D24" w:rsidRDefault="00BF2D24" w:rsidP="00D9558E"/>
    <w:sectPr w:rsidR="00BF2D24" w:rsidRPr="00BF2D24" w:rsidSect="000659A9">
      <w:headerReference w:type="default" r:id="rId13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36D" w:rsidRDefault="00A2236D">
      <w:r>
        <w:separator/>
      </w:r>
    </w:p>
  </w:endnote>
  <w:endnote w:type="continuationSeparator" w:id="0">
    <w:p w:rsidR="00A2236D" w:rsidRDefault="00A2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ED1D0A">
      <w:rPr>
        <w:rStyle w:val="a6"/>
        <w:rFonts w:ascii="Arial" w:hAnsi="Arial" w:cs="Arial"/>
        <w:noProof/>
      </w:rPr>
      <w:t>11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36D" w:rsidRDefault="00A2236D">
      <w:r>
        <w:separator/>
      </w:r>
    </w:p>
  </w:footnote>
  <w:footnote w:type="continuationSeparator" w:id="0">
    <w:p w:rsidR="00A2236D" w:rsidRDefault="00A22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:rsidTr="008D354C">
      <w:tc>
        <w:tcPr>
          <w:tcW w:w="2900" w:type="dxa"/>
          <w:shd w:val="clear" w:color="auto" w:fill="auto"/>
        </w:tcPr>
        <w:p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C36265A"/>
    <w:multiLevelType w:val="hybridMultilevel"/>
    <w:tmpl w:val="8EF84E18"/>
    <w:lvl w:ilvl="0" w:tplc="23F4C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8"/>
  </w:num>
  <w:num w:numId="4">
    <w:abstractNumId w:val="11"/>
  </w:num>
  <w:num w:numId="5">
    <w:abstractNumId w:val="13"/>
  </w:num>
  <w:num w:numId="6">
    <w:abstractNumId w:val="14"/>
  </w:num>
  <w:num w:numId="7">
    <w:abstractNumId w:val="6"/>
  </w:num>
  <w:num w:numId="8">
    <w:abstractNumId w:val="21"/>
  </w:num>
  <w:num w:numId="9">
    <w:abstractNumId w:val="26"/>
  </w:num>
  <w:num w:numId="10">
    <w:abstractNumId w:val="23"/>
  </w:num>
  <w:num w:numId="11">
    <w:abstractNumId w:val="17"/>
  </w:num>
  <w:num w:numId="12">
    <w:abstractNumId w:val="16"/>
  </w:num>
  <w:num w:numId="13">
    <w:abstractNumId w:val="23"/>
    <w:lvlOverride w:ilvl="0">
      <w:startOverride w:val="1"/>
    </w:lvlOverride>
  </w:num>
  <w:num w:numId="14">
    <w:abstractNumId w:val="12"/>
  </w:num>
  <w:num w:numId="15">
    <w:abstractNumId w:val="22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10"/>
  </w:num>
  <w:num w:numId="19">
    <w:abstractNumId w:val="4"/>
  </w:num>
  <w:num w:numId="20">
    <w:abstractNumId w:val="25"/>
  </w:num>
  <w:num w:numId="21">
    <w:abstractNumId w:val="23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3"/>
    <w:lvlOverride w:ilvl="0">
      <w:startOverride w:val="1"/>
    </w:lvlOverride>
  </w:num>
  <w:num w:numId="25">
    <w:abstractNumId w:val="9"/>
  </w:num>
  <w:num w:numId="26">
    <w:abstractNumId w:val="3"/>
  </w:num>
  <w:num w:numId="27">
    <w:abstractNumId w:val="15"/>
  </w:num>
  <w:num w:numId="28">
    <w:abstractNumId w:val="0"/>
  </w:num>
  <w:num w:numId="29">
    <w:abstractNumId w:val="1"/>
  </w:num>
  <w:num w:numId="30">
    <w:abstractNumId w:val="8"/>
  </w:num>
  <w:num w:numId="31">
    <w:abstractNumId w:val="20"/>
  </w:num>
  <w:num w:numId="3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9BA"/>
    <w:rsid w:val="00006A51"/>
    <w:rsid w:val="000165E7"/>
    <w:rsid w:val="000317CB"/>
    <w:rsid w:val="00032A93"/>
    <w:rsid w:val="0003526C"/>
    <w:rsid w:val="00035322"/>
    <w:rsid w:val="00045FD2"/>
    <w:rsid w:val="000659A9"/>
    <w:rsid w:val="0009552C"/>
    <w:rsid w:val="000B2EA4"/>
    <w:rsid w:val="000C2335"/>
    <w:rsid w:val="000F609E"/>
    <w:rsid w:val="00101807"/>
    <w:rsid w:val="00102ED9"/>
    <w:rsid w:val="001156B5"/>
    <w:rsid w:val="0015265C"/>
    <w:rsid w:val="001800D8"/>
    <w:rsid w:val="001A0925"/>
    <w:rsid w:val="001A6208"/>
    <w:rsid w:val="001B1EE6"/>
    <w:rsid w:val="001C25B6"/>
    <w:rsid w:val="001C6CAE"/>
    <w:rsid w:val="001E19BE"/>
    <w:rsid w:val="002101FE"/>
    <w:rsid w:val="002169B3"/>
    <w:rsid w:val="00224050"/>
    <w:rsid w:val="002279F0"/>
    <w:rsid w:val="002524E5"/>
    <w:rsid w:val="00260607"/>
    <w:rsid w:val="0028146A"/>
    <w:rsid w:val="00292EC9"/>
    <w:rsid w:val="002A79BA"/>
    <w:rsid w:val="002B0756"/>
    <w:rsid w:val="002B5DB2"/>
    <w:rsid w:val="002D00E7"/>
    <w:rsid w:val="002F39C6"/>
    <w:rsid w:val="002F6697"/>
    <w:rsid w:val="003032B5"/>
    <w:rsid w:val="00312095"/>
    <w:rsid w:val="00332AC9"/>
    <w:rsid w:val="00367425"/>
    <w:rsid w:val="00377264"/>
    <w:rsid w:val="00396A4C"/>
    <w:rsid w:val="003B75E6"/>
    <w:rsid w:val="003E74F7"/>
    <w:rsid w:val="003F41A3"/>
    <w:rsid w:val="00414587"/>
    <w:rsid w:val="00426862"/>
    <w:rsid w:val="0044728D"/>
    <w:rsid w:val="00466C58"/>
    <w:rsid w:val="0047067B"/>
    <w:rsid w:val="00494E7A"/>
    <w:rsid w:val="004C5650"/>
    <w:rsid w:val="004E6BBA"/>
    <w:rsid w:val="005103A8"/>
    <w:rsid w:val="00551AE4"/>
    <w:rsid w:val="005773C3"/>
    <w:rsid w:val="00580E51"/>
    <w:rsid w:val="00582C5F"/>
    <w:rsid w:val="005908A8"/>
    <w:rsid w:val="00592407"/>
    <w:rsid w:val="0059471D"/>
    <w:rsid w:val="005A4293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3CAC"/>
    <w:rsid w:val="006D5CF6"/>
    <w:rsid w:val="007263A0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F7114"/>
    <w:rsid w:val="0080144F"/>
    <w:rsid w:val="00826B10"/>
    <w:rsid w:val="00870EAC"/>
    <w:rsid w:val="008A32D1"/>
    <w:rsid w:val="008C102A"/>
    <w:rsid w:val="008D354C"/>
    <w:rsid w:val="008F24AF"/>
    <w:rsid w:val="00907EEB"/>
    <w:rsid w:val="009351F3"/>
    <w:rsid w:val="00945DFE"/>
    <w:rsid w:val="00952D6F"/>
    <w:rsid w:val="009721AC"/>
    <w:rsid w:val="009771E4"/>
    <w:rsid w:val="0098087A"/>
    <w:rsid w:val="00983DB6"/>
    <w:rsid w:val="009C08DA"/>
    <w:rsid w:val="009E2ECB"/>
    <w:rsid w:val="00A02CBF"/>
    <w:rsid w:val="00A148C1"/>
    <w:rsid w:val="00A2236D"/>
    <w:rsid w:val="00A23BF8"/>
    <w:rsid w:val="00A55C09"/>
    <w:rsid w:val="00A56D7A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A1576"/>
    <w:rsid w:val="00BB5249"/>
    <w:rsid w:val="00BF2D24"/>
    <w:rsid w:val="00C618F7"/>
    <w:rsid w:val="00C70C1B"/>
    <w:rsid w:val="00C73694"/>
    <w:rsid w:val="00C85DA4"/>
    <w:rsid w:val="00C90266"/>
    <w:rsid w:val="00CB414C"/>
    <w:rsid w:val="00CB45B8"/>
    <w:rsid w:val="00CB59B0"/>
    <w:rsid w:val="00CC1521"/>
    <w:rsid w:val="00CC5E96"/>
    <w:rsid w:val="00CC7696"/>
    <w:rsid w:val="00CF2DB6"/>
    <w:rsid w:val="00D51D4A"/>
    <w:rsid w:val="00D548B5"/>
    <w:rsid w:val="00D9558E"/>
    <w:rsid w:val="00DE5005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ED1D0A"/>
    <w:rsid w:val="00F03DEA"/>
    <w:rsid w:val="00F102EC"/>
    <w:rsid w:val="00F15911"/>
    <w:rsid w:val="00F32DA1"/>
    <w:rsid w:val="00F739EF"/>
    <w:rsid w:val="00F9776E"/>
    <w:rsid w:val="00FC41F1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0E86FE97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03895-1E10-4B88-A14C-DB3692B9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204</TotalTime>
  <Pages>11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3194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문 준영</cp:lastModifiedBy>
  <cp:revision>38</cp:revision>
  <cp:lastPrinted>2001-05-08T04:49:00Z</cp:lastPrinted>
  <dcterms:created xsi:type="dcterms:W3CDTF">2011-10-04T16:09:00Z</dcterms:created>
  <dcterms:modified xsi:type="dcterms:W3CDTF">2020-05-16T06:10:00Z</dcterms:modified>
</cp:coreProperties>
</file>