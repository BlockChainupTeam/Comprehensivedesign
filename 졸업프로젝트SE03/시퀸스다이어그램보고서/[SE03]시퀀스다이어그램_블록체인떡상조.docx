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D1FB2" w14:textId="77777777" w:rsidR="00032A93" w:rsidRDefault="00032A93">
      <w:pPr>
        <w:pStyle w:val="5"/>
      </w:pPr>
      <w:r>
        <w:rPr>
          <w:rFonts w:hint="eastAsia"/>
        </w:rPr>
        <w:t>Project Document</w:t>
      </w:r>
    </w:p>
    <w:p w14:paraId="6C45C382" w14:textId="552280C3" w:rsidR="00032A93" w:rsidRDefault="00B14C99">
      <w:pPr>
        <w:pStyle w:val="a8"/>
        <w:spacing w:before="1800" w:after="180"/>
        <w:ind w:right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BF954F" wp14:editId="58627B56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13335" t="12065" r="5715" b="6985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0A35F" id="Line 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80pt,117.2pt" to="423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" strokecolor="#ddd"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9CFACC1" wp14:editId="3D49615A">
                <wp:simplePos x="0" y="0"/>
                <wp:positionH relativeFrom="column">
                  <wp:posOffset>5029200</wp:posOffset>
                </wp:positionH>
                <wp:positionV relativeFrom="page">
                  <wp:posOffset>1488440</wp:posOffset>
                </wp:positionV>
                <wp:extent cx="342900" cy="8115300"/>
                <wp:effectExtent l="3810" t="254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81153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8D50C0" id="Rectangle 3" o:spid="_x0000_s1026" style="position:absolute;left:0;text-align:left;margin-left:396pt;margin-top:117.2pt;width:27pt;height:63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" fillcolor="#ddd" stroked="f">
                <w10:wrap anchory="page"/>
              </v:rect>
            </w:pict>
          </mc:Fallback>
        </mc:AlternateContent>
      </w:r>
    </w:p>
    <w:p w14:paraId="4B6A35E1" w14:textId="77777777" w:rsidR="00032A93" w:rsidRDefault="00224050">
      <w:pPr>
        <w:pStyle w:val="a9"/>
        <w:spacing w:after="720"/>
        <w:ind w:right="1000"/>
      </w:pPr>
      <w:r>
        <w:t>System Model (Sequence Diagram) Document</w:t>
      </w:r>
    </w:p>
    <w:p w14:paraId="44A1E90E" w14:textId="77777777" w:rsidR="006D5CF6" w:rsidRDefault="006D5CF6" w:rsidP="006D5CF6"/>
    <w:p w14:paraId="1276A2A5" w14:textId="77777777" w:rsidR="006D5CF6" w:rsidRDefault="006D5CF6" w:rsidP="006D5CF6"/>
    <w:p w14:paraId="6C4A3E46" w14:textId="77777777" w:rsidR="00E11E5B" w:rsidRPr="00DE5005" w:rsidRDefault="00E11E5B" w:rsidP="006D5CF6">
      <w:pPr>
        <w:sectPr w:rsidR="00E11E5B" w:rsidRPr="00DE5005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7743F551" w14:textId="77777777" w:rsidR="00396A4C" w:rsidRDefault="00396A4C">
      <w:pPr>
        <w:pStyle w:val="ab"/>
        <w:spacing w:after="360"/>
      </w:pPr>
    </w:p>
    <w:p w14:paraId="0527283B" w14:textId="77777777" w:rsidR="00396A4C" w:rsidRDefault="00396A4C">
      <w:pPr>
        <w:pStyle w:val="ab"/>
        <w:spacing w:after="360"/>
      </w:pPr>
    </w:p>
    <w:p w14:paraId="4A3F0007" w14:textId="77777777" w:rsidR="00396A4C" w:rsidRDefault="00396A4C">
      <w:pPr>
        <w:pStyle w:val="ab"/>
        <w:spacing w:after="360"/>
      </w:pPr>
    </w:p>
    <w:p w14:paraId="6DF0E6E7" w14:textId="77777777" w:rsidR="00396A4C" w:rsidRPr="005B51AB" w:rsidRDefault="00396A4C">
      <w:pPr>
        <w:pStyle w:val="ab"/>
        <w:spacing w:after="360"/>
        <w:rPr>
          <w:spacing w:val="0"/>
          <w:sz w:val="40"/>
        </w:rPr>
      </w:pPr>
      <w:r w:rsidRPr="005B51AB">
        <w:rPr>
          <w:rFonts w:hint="eastAsia"/>
          <w:spacing w:val="0"/>
          <w:sz w:val="40"/>
        </w:rPr>
        <w:t>제</w:t>
      </w:r>
      <w:r w:rsidR="006D3CAC">
        <w:rPr>
          <w:rFonts w:hint="eastAsia"/>
          <w:spacing w:val="0"/>
          <w:sz w:val="40"/>
        </w:rPr>
        <w:t xml:space="preserve"> </w:t>
      </w:r>
      <w:r w:rsidR="006D3CAC">
        <w:rPr>
          <w:spacing w:val="0"/>
          <w:sz w:val="40"/>
        </w:rPr>
        <w:t>11</w:t>
      </w:r>
      <w:r w:rsidRPr="005B51AB">
        <w:rPr>
          <w:rFonts w:hint="eastAsia"/>
          <w:spacing w:val="0"/>
          <w:sz w:val="40"/>
        </w:rPr>
        <w:t xml:space="preserve"> </w:t>
      </w:r>
      <w:r w:rsidRPr="005B51AB">
        <w:rPr>
          <w:rFonts w:hint="eastAsia"/>
          <w:spacing w:val="0"/>
          <w:sz w:val="40"/>
        </w:rPr>
        <w:t>조</w:t>
      </w:r>
    </w:p>
    <w:p w14:paraId="4DD72E5E" w14:textId="77777777" w:rsidR="00396A4C" w:rsidRPr="005B51AB" w:rsidRDefault="00396A4C">
      <w:pPr>
        <w:pStyle w:val="ab"/>
        <w:spacing w:after="360"/>
        <w:rPr>
          <w:spacing w:val="0"/>
          <w:sz w:val="40"/>
        </w:rPr>
      </w:pPr>
      <w:r w:rsidRPr="005B51AB">
        <w:rPr>
          <w:rFonts w:hint="eastAsia"/>
          <w:spacing w:val="0"/>
          <w:sz w:val="40"/>
        </w:rPr>
        <w:t>조원</w:t>
      </w:r>
      <w:r w:rsidR="006D3CAC">
        <w:rPr>
          <w:rFonts w:hint="eastAsia"/>
          <w:spacing w:val="0"/>
          <w:sz w:val="40"/>
        </w:rPr>
        <w:t xml:space="preserve"> : </w:t>
      </w:r>
      <w:r w:rsidR="006D3CAC">
        <w:rPr>
          <w:rFonts w:hint="eastAsia"/>
          <w:spacing w:val="0"/>
          <w:sz w:val="40"/>
        </w:rPr>
        <w:t>이우연</w:t>
      </w:r>
      <w:r w:rsidR="006D3CAC">
        <w:rPr>
          <w:rFonts w:hint="eastAsia"/>
          <w:spacing w:val="0"/>
          <w:sz w:val="40"/>
        </w:rPr>
        <w:t>,</w:t>
      </w:r>
      <w:r w:rsidR="006D3CAC">
        <w:rPr>
          <w:rFonts w:hint="eastAsia"/>
          <w:spacing w:val="0"/>
          <w:sz w:val="40"/>
        </w:rPr>
        <w:t>문준영</w:t>
      </w:r>
      <w:r w:rsidR="006D3CAC">
        <w:rPr>
          <w:rFonts w:hint="eastAsia"/>
          <w:spacing w:val="0"/>
          <w:sz w:val="40"/>
        </w:rPr>
        <w:t>,</w:t>
      </w:r>
      <w:r w:rsidR="006D3CAC">
        <w:rPr>
          <w:rFonts w:hint="eastAsia"/>
          <w:spacing w:val="0"/>
          <w:sz w:val="40"/>
        </w:rPr>
        <w:t>곽현준</w:t>
      </w:r>
    </w:p>
    <w:p w14:paraId="531AAF21" w14:textId="77777777" w:rsidR="005B51AB" w:rsidRPr="005B51AB" w:rsidRDefault="005B51AB">
      <w:pPr>
        <w:pStyle w:val="ab"/>
        <w:spacing w:after="360"/>
        <w:rPr>
          <w:spacing w:val="0"/>
          <w:sz w:val="40"/>
        </w:rPr>
      </w:pPr>
      <w:r w:rsidRPr="005B51AB">
        <w:rPr>
          <w:rFonts w:hint="eastAsia"/>
          <w:spacing w:val="0"/>
          <w:sz w:val="40"/>
        </w:rPr>
        <w:t>지도교수</w:t>
      </w:r>
      <w:r w:rsidRPr="005B51AB">
        <w:rPr>
          <w:rFonts w:hint="eastAsia"/>
          <w:spacing w:val="0"/>
          <w:sz w:val="40"/>
        </w:rPr>
        <w:t xml:space="preserve">:  </w:t>
      </w:r>
      <w:r w:rsidR="006D3CAC">
        <w:rPr>
          <w:rFonts w:hint="eastAsia"/>
          <w:spacing w:val="0"/>
          <w:sz w:val="40"/>
        </w:rPr>
        <w:t>류제철</w:t>
      </w:r>
      <w:r w:rsidRPr="005B51AB">
        <w:rPr>
          <w:spacing w:val="0"/>
          <w:sz w:val="40"/>
        </w:rPr>
        <w:t xml:space="preserve"> </w:t>
      </w:r>
      <w:r>
        <w:rPr>
          <w:spacing w:val="0"/>
          <w:sz w:val="40"/>
        </w:rPr>
        <w:t xml:space="preserve"> </w:t>
      </w:r>
      <w:r w:rsidRPr="005B51AB">
        <w:rPr>
          <w:spacing w:val="0"/>
          <w:sz w:val="40"/>
        </w:rPr>
        <w:t>(</w:t>
      </w:r>
      <w:r w:rsidRPr="005B51AB">
        <w:rPr>
          <w:rFonts w:hint="eastAsia"/>
          <w:spacing w:val="0"/>
          <w:sz w:val="40"/>
        </w:rPr>
        <w:t>서명</w:t>
      </w:r>
      <w:r w:rsidRPr="005B51AB">
        <w:rPr>
          <w:spacing w:val="0"/>
          <w:sz w:val="40"/>
        </w:rPr>
        <w:t>)</w:t>
      </w:r>
    </w:p>
    <w:p w14:paraId="41BD5CCE" w14:textId="77777777" w:rsidR="00032A93" w:rsidRDefault="00F102EC">
      <w:pPr>
        <w:pStyle w:val="ab"/>
        <w:spacing w:after="360"/>
      </w:pPr>
      <w:r>
        <w:br w:type="page"/>
      </w:r>
      <w:r w:rsidR="00032A93">
        <w:rPr>
          <w:rFonts w:hint="eastAsia"/>
        </w:rPr>
        <w:lastRenderedPageBreak/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3"/>
        <w:gridCol w:w="1414"/>
        <w:gridCol w:w="5231"/>
        <w:gridCol w:w="1206"/>
      </w:tblGrid>
      <w:tr w:rsidR="00032A93" w14:paraId="709F60CB" w14:textId="77777777">
        <w:tc>
          <w:tcPr>
            <w:tcW w:w="645" w:type="dxa"/>
            <w:shd w:val="clear" w:color="auto" w:fill="B3B3B3"/>
          </w:tcPr>
          <w:p w14:paraId="189E202F" w14:textId="77777777" w:rsidR="00032A93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14:paraId="05455A48" w14:textId="77777777"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14:paraId="50A54044" w14:textId="77777777"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14:paraId="6E9F4ECF" w14:textId="77777777"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Author</w:t>
            </w:r>
          </w:p>
        </w:tc>
      </w:tr>
      <w:tr w:rsidR="00B14C99" w14:paraId="55B53032" w14:textId="77777777">
        <w:tc>
          <w:tcPr>
            <w:tcW w:w="645" w:type="dxa"/>
          </w:tcPr>
          <w:p w14:paraId="2D5146DB" w14:textId="77777777" w:rsidR="00B14C99" w:rsidRDefault="00B14C99" w:rsidP="00B14C99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1</w:t>
            </w:r>
          </w:p>
        </w:tc>
        <w:tc>
          <w:tcPr>
            <w:tcW w:w="1434" w:type="dxa"/>
          </w:tcPr>
          <w:p w14:paraId="221803D2" w14:textId="49510103" w:rsidR="00B14C99" w:rsidRDefault="00B14C99" w:rsidP="00B14C99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20</w:t>
            </w:r>
            <w:r>
              <w:rPr>
                <w:spacing w:val="-20"/>
              </w:rPr>
              <w:t>20/05/15</w:t>
            </w:r>
          </w:p>
        </w:tc>
        <w:tc>
          <w:tcPr>
            <w:tcW w:w="5400" w:type="dxa"/>
          </w:tcPr>
          <w:p w14:paraId="0E5754FA" w14:textId="43A09FBD" w:rsidR="00B14C99" w:rsidRDefault="00B14C99" w:rsidP="00B14C99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시퀀스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다이어그램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최초</w:t>
            </w:r>
            <w:r>
              <w:rPr>
                <w:rFonts w:hint="eastAsia"/>
                <w:spacing w:val="-20"/>
              </w:rPr>
              <w:t xml:space="preserve"> </w:t>
            </w:r>
            <w:r>
              <w:rPr>
                <w:rFonts w:hint="eastAsia"/>
                <w:spacing w:val="-20"/>
              </w:rPr>
              <w:t>작성</w:t>
            </w:r>
          </w:p>
        </w:tc>
        <w:tc>
          <w:tcPr>
            <w:tcW w:w="1223" w:type="dxa"/>
          </w:tcPr>
          <w:p w14:paraId="4763AB73" w14:textId="65986D9C" w:rsidR="00B14C99" w:rsidRDefault="00B14C99" w:rsidP="00B14C99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전원</w:t>
            </w:r>
          </w:p>
        </w:tc>
      </w:tr>
      <w:tr w:rsidR="00B14C99" w14:paraId="7A9447CB" w14:textId="77777777">
        <w:tc>
          <w:tcPr>
            <w:tcW w:w="645" w:type="dxa"/>
          </w:tcPr>
          <w:p w14:paraId="2306CAB4" w14:textId="77777777" w:rsidR="00B14C99" w:rsidRDefault="00B14C99" w:rsidP="00B14C99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14:paraId="569B1B61" w14:textId="77777777" w:rsidR="00B14C99" w:rsidRDefault="00B14C99" w:rsidP="00B14C99">
            <w:pPr>
              <w:rPr>
                <w:spacing w:val="-20"/>
              </w:rPr>
            </w:pPr>
          </w:p>
        </w:tc>
        <w:tc>
          <w:tcPr>
            <w:tcW w:w="5400" w:type="dxa"/>
          </w:tcPr>
          <w:p w14:paraId="177636BA" w14:textId="77777777" w:rsidR="00B14C99" w:rsidRDefault="00B14C99" w:rsidP="00B14C99">
            <w:pPr>
              <w:rPr>
                <w:spacing w:val="-20"/>
              </w:rPr>
            </w:pPr>
          </w:p>
        </w:tc>
        <w:tc>
          <w:tcPr>
            <w:tcW w:w="1223" w:type="dxa"/>
          </w:tcPr>
          <w:p w14:paraId="2D1E32EC" w14:textId="77777777" w:rsidR="00B14C99" w:rsidRDefault="00B14C99" w:rsidP="00B14C99">
            <w:pPr>
              <w:rPr>
                <w:spacing w:val="-20"/>
              </w:rPr>
            </w:pPr>
          </w:p>
        </w:tc>
      </w:tr>
      <w:tr w:rsidR="00B14C99" w14:paraId="327AF6B0" w14:textId="77777777">
        <w:tc>
          <w:tcPr>
            <w:tcW w:w="645" w:type="dxa"/>
          </w:tcPr>
          <w:p w14:paraId="25934290" w14:textId="77777777" w:rsidR="00B14C99" w:rsidRDefault="00B14C99" w:rsidP="00B14C99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14:paraId="1D6D660E" w14:textId="77777777" w:rsidR="00B14C99" w:rsidRDefault="00B14C99" w:rsidP="00B14C99">
            <w:pPr>
              <w:rPr>
                <w:spacing w:val="-20"/>
              </w:rPr>
            </w:pPr>
          </w:p>
        </w:tc>
        <w:tc>
          <w:tcPr>
            <w:tcW w:w="5400" w:type="dxa"/>
          </w:tcPr>
          <w:p w14:paraId="08F0F577" w14:textId="77777777" w:rsidR="00B14C99" w:rsidRDefault="00B14C99" w:rsidP="00B14C99">
            <w:pPr>
              <w:rPr>
                <w:spacing w:val="-20"/>
              </w:rPr>
            </w:pPr>
          </w:p>
        </w:tc>
        <w:tc>
          <w:tcPr>
            <w:tcW w:w="1223" w:type="dxa"/>
          </w:tcPr>
          <w:p w14:paraId="1F05898F" w14:textId="77777777" w:rsidR="00B14C99" w:rsidRDefault="00B14C99" w:rsidP="00B14C99">
            <w:pPr>
              <w:rPr>
                <w:spacing w:val="-20"/>
              </w:rPr>
            </w:pPr>
          </w:p>
        </w:tc>
      </w:tr>
      <w:tr w:rsidR="00B14C99" w14:paraId="04200A9E" w14:textId="77777777">
        <w:tc>
          <w:tcPr>
            <w:tcW w:w="645" w:type="dxa"/>
          </w:tcPr>
          <w:p w14:paraId="32567935" w14:textId="77777777" w:rsidR="00B14C99" w:rsidRDefault="00B14C99" w:rsidP="00B14C99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14:paraId="3A74B3BB" w14:textId="77777777" w:rsidR="00B14C99" w:rsidRDefault="00B14C99" w:rsidP="00B14C99">
            <w:pPr>
              <w:rPr>
                <w:spacing w:val="-20"/>
              </w:rPr>
            </w:pPr>
          </w:p>
        </w:tc>
        <w:tc>
          <w:tcPr>
            <w:tcW w:w="5400" w:type="dxa"/>
          </w:tcPr>
          <w:p w14:paraId="2A1FDFBB" w14:textId="77777777" w:rsidR="00B14C99" w:rsidRDefault="00B14C99" w:rsidP="00B14C99">
            <w:pPr>
              <w:rPr>
                <w:spacing w:val="-20"/>
              </w:rPr>
            </w:pPr>
          </w:p>
        </w:tc>
        <w:tc>
          <w:tcPr>
            <w:tcW w:w="1223" w:type="dxa"/>
          </w:tcPr>
          <w:p w14:paraId="23D6D7C3" w14:textId="77777777" w:rsidR="00B14C99" w:rsidRDefault="00B14C99" w:rsidP="00B14C99">
            <w:pPr>
              <w:rPr>
                <w:spacing w:val="-20"/>
              </w:rPr>
            </w:pPr>
          </w:p>
        </w:tc>
      </w:tr>
    </w:tbl>
    <w:p w14:paraId="5C43FA68" w14:textId="77777777" w:rsidR="00032A93" w:rsidRDefault="00032A93">
      <w:pPr>
        <w:rPr>
          <w:spacing w:val="-20"/>
        </w:rPr>
      </w:pPr>
    </w:p>
    <w:p w14:paraId="36EA4BA9" w14:textId="77777777" w:rsidR="00032A93" w:rsidRDefault="00032A93">
      <w:pPr>
        <w:pStyle w:val="ab"/>
        <w:spacing w:after="360"/>
      </w:pPr>
      <w:r>
        <w:br w:type="page"/>
      </w:r>
      <w:r>
        <w:rPr>
          <w:rFonts w:hint="eastAsia"/>
        </w:rPr>
        <w:lastRenderedPageBreak/>
        <w:t>Table of Contents</w:t>
      </w:r>
    </w:p>
    <w:p w14:paraId="1B9CA6EF" w14:textId="771EA046" w:rsidR="00B14C99" w:rsidRDefault="00952D6F">
      <w:pPr>
        <w:pStyle w:val="11"/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fldChar w:fldCharType="begin"/>
      </w:r>
      <w:r w:rsidR="002A79BA">
        <w:instrText xml:space="preserve"> </w:instrText>
      </w:r>
      <w:r w:rsidR="002A79BA">
        <w:rPr>
          <w:rFonts w:hint="eastAsia"/>
        </w:rPr>
        <w:instrText>TOC \o "1-3" \h \z \u</w:instrText>
      </w:r>
      <w:r w:rsidR="002A79BA">
        <w:instrText xml:space="preserve"> </w:instrText>
      </w:r>
      <w:r>
        <w:fldChar w:fldCharType="separate"/>
      </w:r>
      <w:hyperlink w:anchor="_Toc40535652" w:history="1">
        <w:r w:rsidR="00B14C99" w:rsidRPr="00376947">
          <w:rPr>
            <w:rStyle w:val="af"/>
            <w:noProof/>
          </w:rPr>
          <w:t>1.</w:t>
        </w:r>
        <w:r w:rsidR="00B14C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14C99" w:rsidRPr="00376947">
          <w:rPr>
            <w:rStyle w:val="af"/>
            <w:noProof/>
          </w:rPr>
          <w:t>Introduction</w:t>
        </w:r>
        <w:r w:rsidR="00B14C99">
          <w:rPr>
            <w:noProof/>
            <w:webHidden/>
          </w:rPr>
          <w:tab/>
        </w:r>
        <w:r w:rsidR="00B14C99">
          <w:rPr>
            <w:noProof/>
            <w:webHidden/>
          </w:rPr>
          <w:fldChar w:fldCharType="begin"/>
        </w:r>
        <w:r w:rsidR="00B14C99">
          <w:rPr>
            <w:noProof/>
            <w:webHidden/>
          </w:rPr>
          <w:instrText xml:space="preserve"> PAGEREF _Toc40535652 \h </w:instrText>
        </w:r>
        <w:r w:rsidR="00B14C99">
          <w:rPr>
            <w:noProof/>
            <w:webHidden/>
          </w:rPr>
        </w:r>
        <w:r w:rsidR="00B14C99">
          <w:rPr>
            <w:noProof/>
            <w:webHidden/>
          </w:rPr>
          <w:fldChar w:fldCharType="separate"/>
        </w:r>
        <w:r w:rsidR="00B14C99">
          <w:rPr>
            <w:noProof/>
            <w:webHidden/>
          </w:rPr>
          <w:t>5</w:t>
        </w:r>
        <w:r w:rsidR="00B14C99">
          <w:rPr>
            <w:noProof/>
            <w:webHidden/>
          </w:rPr>
          <w:fldChar w:fldCharType="end"/>
        </w:r>
      </w:hyperlink>
    </w:p>
    <w:p w14:paraId="63BCEB2D" w14:textId="344BA417" w:rsidR="00B14C99" w:rsidRDefault="00857FAD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0535653" w:history="1">
        <w:r w:rsidR="00B14C99" w:rsidRPr="00376947">
          <w:rPr>
            <w:rStyle w:val="af"/>
            <w:noProof/>
          </w:rPr>
          <w:t>1.1.</w:t>
        </w:r>
        <w:r w:rsidR="00B14C99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B14C99" w:rsidRPr="00376947">
          <w:rPr>
            <w:rStyle w:val="af"/>
            <w:noProof/>
          </w:rPr>
          <w:t>Objective</w:t>
        </w:r>
        <w:r w:rsidR="00B14C99">
          <w:rPr>
            <w:noProof/>
            <w:webHidden/>
          </w:rPr>
          <w:tab/>
        </w:r>
        <w:r w:rsidR="00B14C99">
          <w:rPr>
            <w:noProof/>
            <w:webHidden/>
          </w:rPr>
          <w:fldChar w:fldCharType="begin"/>
        </w:r>
        <w:r w:rsidR="00B14C99">
          <w:rPr>
            <w:noProof/>
            <w:webHidden/>
          </w:rPr>
          <w:instrText xml:space="preserve"> PAGEREF _Toc40535653 \h </w:instrText>
        </w:r>
        <w:r w:rsidR="00B14C99">
          <w:rPr>
            <w:noProof/>
            <w:webHidden/>
          </w:rPr>
        </w:r>
        <w:r w:rsidR="00B14C99">
          <w:rPr>
            <w:noProof/>
            <w:webHidden/>
          </w:rPr>
          <w:fldChar w:fldCharType="separate"/>
        </w:r>
        <w:r w:rsidR="00B14C99">
          <w:rPr>
            <w:noProof/>
            <w:webHidden/>
          </w:rPr>
          <w:t>5</w:t>
        </w:r>
        <w:r w:rsidR="00B14C99">
          <w:rPr>
            <w:noProof/>
            <w:webHidden/>
          </w:rPr>
          <w:fldChar w:fldCharType="end"/>
        </w:r>
      </w:hyperlink>
    </w:p>
    <w:p w14:paraId="6196FAB5" w14:textId="1FF59E8C" w:rsidR="00B14C99" w:rsidRDefault="00857FAD">
      <w:pPr>
        <w:pStyle w:val="11"/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0535654" w:history="1">
        <w:r w:rsidR="00B14C99" w:rsidRPr="00376947">
          <w:rPr>
            <w:rStyle w:val="af"/>
            <w:noProof/>
          </w:rPr>
          <w:t>2.</w:t>
        </w:r>
        <w:r w:rsidR="00B14C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14C99" w:rsidRPr="00376947">
          <w:rPr>
            <w:rStyle w:val="af"/>
            <w:noProof/>
          </w:rPr>
          <w:t>Use Case Diagram</w:t>
        </w:r>
        <w:r w:rsidR="00B14C99">
          <w:rPr>
            <w:noProof/>
            <w:webHidden/>
          </w:rPr>
          <w:tab/>
        </w:r>
        <w:r w:rsidR="00B14C99">
          <w:rPr>
            <w:noProof/>
            <w:webHidden/>
          </w:rPr>
          <w:fldChar w:fldCharType="begin"/>
        </w:r>
        <w:r w:rsidR="00B14C99">
          <w:rPr>
            <w:noProof/>
            <w:webHidden/>
          </w:rPr>
          <w:instrText xml:space="preserve"> PAGEREF _Toc40535654 \h </w:instrText>
        </w:r>
        <w:r w:rsidR="00B14C99">
          <w:rPr>
            <w:noProof/>
            <w:webHidden/>
          </w:rPr>
        </w:r>
        <w:r w:rsidR="00B14C99">
          <w:rPr>
            <w:noProof/>
            <w:webHidden/>
          </w:rPr>
          <w:fldChar w:fldCharType="separate"/>
        </w:r>
        <w:r w:rsidR="00B14C99">
          <w:rPr>
            <w:noProof/>
            <w:webHidden/>
          </w:rPr>
          <w:t>6</w:t>
        </w:r>
        <w:r w:rsidR="00B14C99">
          <w:rPr>
            <w:noProof/>
            <w:webHidden/>
          </w:rPr>
          <w:fldChar w:fldCharType="end"/>
        </w:r>
      </w:hyperlink>
    </w:p>
    <w:p w14:paraId="781CD807" w14:textId="7FB18860" w:rsidR="00B14C99" w:rsidRDefault="00857FAD">
      <w:pPr>
        <w:pStyle w:val="11"/>
        <w:ind w:left="20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0535655" w:history="1">
        <w:r w:rsidR="00B14C99" w:rsidRPr="00376947">
          <w:rPr>
            <w:rStyle w:val="af"/>
            <w:noProof/>
          </w:rPr>
          <w:t>3.</w:t>
        </w:r>
        <w:r w:rsidR="00B14C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B14C99" w:rsidRPr="00376947">
          <w:rPr>
            <w:rStyle w:val="af"/>
            <w:noProof/>
          </w:rPr>
          <w:t>Sequence Diagram</w:t>
        </w:r>
        <w:r w:rsidR="00B14C99">
          <w:rPr>
            <w:noProof/>
            <w:webHidden/>
          </w:rPr>
          <w:tab/>
        </w:r>
        <w:r w:rsidR="00B14C99">
          <w:rPr>
            <w:noProof/>
            <w:webHidden/>
          </w:rPr>
          <w:fldChar w:fldCharType="begin"/>
        </w:r>
        <w:r w:rsidR="00B14C99">
          <w:rPr>
            <w:noProof/>
            <w:webHidden/>
          </w:rPr>
          <w:instrText xml:space="preserve"> PAGEREF _Toc40535655 \h </w:instrText>
        </w:r>
        <w:r w:rsidR="00B14C99">
          <w:rPr>
            <w:noProof/>
            <w:webHidden/>
          </w:rPr>
        </w:r>
        <w:r w:rsidR="00B14C99">
          <w:rPr>
            <w:noProof/>
            <w:webHidden/>
          </w:rPr>
          <w:fldChar w:fldCharType="separate"/>
        </w:r>
        <w:r w:rsidR="00B14C99">
          <w:rPr>
            <w:noProof/>
            <w:webHidden/>
          </w:rPr>
          <w:t>7</w:t>
        </w:r>
        <w:r w:rsidR="00B14C99">
          <w:rPr>
            <w:noProof/>
            <w:webHidden/>
          </w:rPr>
          <w:fldChar w:fldCharType="end"/>
        </w:r>
      </w:hyperlink>
    </w:p>
    <w:p w14:paraId="0598826D" w14:textId="2E85619F" w:rsidR="00B14C99" w:rsidRDefault="00857FAD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0535656" w:history="1">
        <w:r w:rsidR="00B14C99" w:rsidRPr="00376947">
          <w:rPr>
            <w:rStyle w:val="af"/>
            <w:noProof/>
          </w:rPr>
          <w:t>3.1.</w:t>
        </w:r>
        <w:r w:rsidR="00B14C99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B14C99" w:rsidRPr="00376947">
          <w:rPr>
            <w:rStyle w:val="af"/>
            <w:noProof/>
          </w:rPr>
          <w:t>신원정보</w:t>
        </w:r>
        <w:r w:rsidR="00B14C99" w:rsidRPr="00376947">
          <w:rPr>
            <w:rStyle w:val="af"/>
            <w:noProof/>
          </w:rPr>
          <w:t xml:space="preserve"> </w:t>
        </w:r>
        <w:r w:rsidR="00B14C99" w:rsidRPr="00376947">
          <w:rPr>
            <w:rStyle w:val="af"/>
            <w:noProof/>
          </w:rPr>
          <w:t>등록</w:t>
        </w:r>
        <w:r w:rsidR="00B14C99">
          <w:rPr>
            <w:noProof/>
            <w:webHidden/>
          </w:rPr>
          <w:tab/>
        </w:r>
        <w:r w:rsidR="00B14C99">
          <w:rPr>
            <w:noProof/>
            <w:webHidden/>
          </w:rPr>
          <w:fldChar w:fldCharType="begin"/>
        </w:r>
        <w:r w:rsidR="00B14C99">
          <w:rPr>
            <w:noProof/>
            <w:webHidden/>
          </w:rPr>
          <w:instrText xml:space="preserve"> PAGEREF _Toc40535656 \h </w:instrText>
        </w:r>
        <w:r w:rsidR="00B14C99">
          <w:rPr>
            <w:noProof/>
            <w:webHidden/>
          </w:rPr>
        </w:r>
        <w:r w:rsidR="00B14C99">
          <w:rPr>
            <w:noProof/>
            <w:webHidden/>
          </w:rPr>
          <w:fldChar w:fldCharType="separate"/>
        </w:r>
        <w:r w:rsidR="00B14C99">
          <w:rPr>
            <w:noProof/>
            <w:webHidden/>
          </w:rPr>
          <w:t>7</w:t>
        </w:r>
        <w:r w:rsidR="00B14C99">
          <w:rPr>
            <w:noProof/>
            <w:webHidden/>
          </w:rPr>
          <w:fldChar w:fldCharType="end"/>
        </w:r>
      </w:hyperlink>
    </w:p>
    <w:p w14:paraId="46D04911" w14:textId="0C247176" w:rsidR="00B14C99" w:rsidRDefault="00857FAD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0535657" w:history="1">
        <w:r w:rsidR="00B14C99" w:rsidRPr="00376947">
          <w:rPr>
            <w:rStyle w:val="af"/>
            <w:noProof/>
          </w:rPr>
          <w:t>3.2.</w:t>
        </w:r>
        <w:r w:rsidR="00B14C99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B14C99" w:rsidRPr="00376947">
          <w:rPr>
            <w:rStyle w:val="af"/>
            <w:noProof/>
          </w:rPr>
          <w:t>신원정보</w:t>
        </w:r>
        <w:r w:rsidR="00B14C99" w:rsidRPr="00376947">
          <w:rPr>
            <w:rStyle w:val="af"/>
            <w:noProof/>
          </w:rPr>
          <w:t xml:space="preserve"> </w:t>
        </w:r>
        <w:r w:rsidR="00B14C99" w:rsidRPr="00376947">
          <w:rPr>
            <w:rStyle w:val="af"/>
            <w:noProof/>
          </w:rPr>
          <w:t>인증요청</w:t>
        </w:r>
        <w:r w:rsidR="00B14C99">
          <w:rPr>
            <w:noProof/>
            <w:webHidden/>
          </w:rPr>
          <w:tab/>
        </w:r>
        <w:r w:rsidR="00B14C99">
          <w:rPr>
            <w:noProof/>
            <w:webHidden/>
          </w:rPr>
          <w:fldChar w:fldCharType="begin"/>
        </w:r>
        <w:r w:rsidR="00B14C99">
          <w:rPr>
            <w:noProof/>
            <w:webHidden/>
          </w:rPr>
          <w:instrText xml:space="preserve"> PAGEREF _Toc40535657 \h </w:instrText>
        </w:r>
        <w:r w:rsidR="00B14C99">
          <w:rPr>
            <w:noProof/>
            <w:webHidden/>
          </w:rPr>
        </w:r>
        <w:r w:rsidR="00B14C99">
          <w:rPr>
            <w:noProof/>
            <w:webHidden/>
          </w:rPr>
          <w:fldChar w:fldCharType="separate"/>
        </w:r>
        <w:r w:rsidR="00B14C99">
          <w:rPr>
            <w:noProof/>
            <w:webHidden/>
          </w:rPr>
          <w:t>9</w:t>
        </w:r>
        <w:r w:rsidR="00B14C99">
          <w:rPr>
            <w:noProof/>
            <w:webHidden/>
          </w:rPr>
          <w:fldChar w:fldCharType="end"/>
        </w:r>
      </w:hyperlink>
    </w:p>
    <w:p w14:paraId="3F8FF73A" w14:textId="2F8389C1" w:rsidR="00B14C99" w:rsidRDefault="00857FAD">
      <w:pPr>
        <w:pStyle w:val="20"/>
        <w:ind w:left="200"/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0535658" w:history="1">
        <w:r w:rsidR="00B14C99" w:rsidRPr="00376947">
          <w:rPr>
            <w:rStyle w:val="af"/>
            <w:noProof/>
          </w:rPr>
          <w:t>3.3.</w:t>
        </w:r>
        <w:r w:rsidR="00B14C99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B14C99" w:rsidRPr="00376947">
          <w:rPr>
            <w:rStyle w:val="af"/>
            <w:noProof/>
          </w:rPr>
          <w:t>신원</w:t>
        </w:r>
        <w:r w:rsidR="00B14C99" w:rsidRPr="00376947">
          <w:rPr>
            <w:rStyle w:val="af"/>
            <w:noProof/>
          </w:rPr>
          <w:t xml:space="preserve"> </w:t>
        </w:r>
        <w:r w:rsidR="00B14C99" w:rsidRPr="00376947">
          <w:rPr>
            <w:rStyle w:val="af"/>
            <w:noProof/>
          </w:rPr>
          <w:t>인증</w:t>
        </w:r>
        <w:r w:rsidR="00B14C99" w:rsidRPr="00376947">
          <w:rPr>
            <w:rStyle w:val="af"/>
            <w:noProof/>
          </w:rPr>
          <w:t xml:space="preserve"> </w:t>
        </w:r>
        <w:r w:rsidR="00B14C99" w:rsidRPr="00376947">
          <w:rPr>
            <w:rStyle w:val="af"/>
            <w:noProof/>
          </w:rPr>
          <w:t>내역</w:t>
        </w:r>
        <w:r w:rsidR="00B14C99" w:rsidRPr="00376947">
          <w:rPr>
            <w:rStyle w:val="af"/>
            <w:noProof/>
          </w:rPr>
          <w:t xml:space="preserve"> </w:t>
        </w:r>
        <w:r w:rsidR="00B14C99" w:rsidRPr="00376947">
          <w:rPr>
            <w:rStyle w:val="af"/>
            <w:noProof/>
          </w:rPr>
          <w:t>확인</w:t>
        </w:r>
        <w:r w:rsidR="00B14C99">
          <w:rPr>
            <w:noProof/>
            <w:webHidden/>
          </w:rPr>
          <w:tab/>
        </w:r>
        <w:r w:rsidR="00B14C99">
          <w:rPr>
            <w:noProof/>
            <w:webHidden/>
          </w:rPr>
          <w:fldChar w:fldCharType="begin"/>
        </w:r>
        <w:r w:rsidR="00B14C99">
          <w:rPr>
            <w:noProof/>
            <w:webHidden/>
          </w:rPr>
          <w:instrText xml:space="preserve"> PAGEREF _Toc40535658 \h </w:instrText>
        </w:r>
        <w:r w:rsidR="00B14C99">
          <w:rPr>
            <w:noProof/>
            <w:webHidden/>
          </w:rPr>
        </w:r>
        <w:r w:rsidR="00B14C99">
          <w:rPr>
            <w:noProof/>
            <w:webHidden/>
          </w:rPr>
          <w:fldChar w:fldCharType="separate"/>
        </w:r>
        <w:r w:rsidR="00B14C99">
          <w:rPr>
            <w:noProof/>
            <w:webHidden/>
          </w:rPr>
          <w:t>12</w:t>
        </w:r>
        <w:r w:rsidR="00B14C99">
          <w:rPr>
            <w:noProof/>
            <w:webHidden/>
          </w:rPr>
          <w:fldChar w:fldCharType="end"/>
        </w:r>
      </w:hyperlink>
    </w:p>
    <w:p w14:paraId="167C3579" w14:textId="110C550C" w:rsidR="002A79BA" w:rsidRPr="00A27DEE" w:rsidRDefault="00952D6F" w:rsidP="002A79BA">
      <w:r>
        <w:fldChar w:fldCharType="end"/>
      </w:r>
    </w:p>
    <w:p w14:paraId="361C2425" w14:textId="77777777" w:rsidR="00032A93" w:rsidRDefault="00032A93">
      <w:pPr>
        <w:pStyle w:val="a4"/>
        <w:tabs>
          <w:tab w:val="clear" w:pos="4252"/>
          <w:tab w:val="clear" w:pos="8504"/>
        </w:tabs>
        <w:snapToGrid/>
      </w:pPr>
    </w:p>
    <w:p w14:paraId="70A37A54" w14:textId="77777777" w:rsidR="00032A93" w:rsidRDefault="00032A93">
      <w:pPr>
        <w:pStyle w:val="ab"/>
        <w:spacing w:after="360"/>
      </w:pPr>
      <w:r>
        <w:br w:type="page"/>
      </w:r>
      <w:r>
        <w:rPr>
          <w:rFonts w:hint="eastAsia"/>
        </w:rPr>
        <w:lastRenderedPageBreak/>
        <w:t>List of Figure</w:t>
      </w:r>
    </w:p>
    <w:p w14:paraId="4438A53E" w14:textId="66887D07" w:rsidR="00B14C99" w:rsidRDefault="00952D6F">
      <w:pPr>
        <w:pStyle w:val="ad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>
        <w:fldChar w:fldCharType="begin"/>
      </w:r>
      <w:r w:rsidR="002A79BA">
        <w:instrText xml:space="preserve"> TOC \h \z \c "</w:instrText>
      </w:r>
      <w:r w:rsidR="002A79BA">
        <w:instrText>그림</w:instrText>
      </w:r>
      <w:r w:rsidR="002A79BA">
        <w:instrText xml:space="preserve">" </w:instrText>
      </w:r>
      <w:r>
        <w:fldChar w:fldCharType="separate"/>
      </w:r>
      <w:hyperlink w:anchor="_Toc40535643" w:history="1">
        <w:r w:rsidR="00B14C99" w:rsidRPr="0035686F">
          <w:rPr>
            <w:rStyle w:val="af"/>
            <w:noProof/>
          </w:rPr>
          <w:t xml:space="preserve">Figure 1 – </w:t>
        </w:r>
        <w:r w:rsidR="00B14C99" w:rsidRPr="0035686F">
          <w:rPr>
            <w:rStyle w:val="af"/>
            <w:noProof/>
          </w:rPr>
          <w:t>모바일</w:t>
        </w:r>
        <w:r w:rsidR="00B14C99" w:rsidRPr="0035686F">
          <w:rPr>
            <w:rStyle w:val="af"/>
            <w:noProof/>
          </w:rPr>
          <w:t xml:space="preserve"> </w:t>
        </w:r>
        <w:r w:rsidR="00B14C99" w:rsidRPr="0035686F">
          <w:rPr>
            <w:rStyle w:val="af"/>
            <w:noProof/>
          </w:rPr>
          <w:t>신분증</w:t>
        </w:r>
        <w:r w:rsidR="00B14C99" w:rsidRPr="0035686F">
          <w:rPr>
            <w:rStyle w:val="af"/>
            <w:noProof/>
          </w:rPr>
          <w:t xml:space="preserve"> Use Case Diagram</w:t>
        </w:r>
        <w:r w:rsidR="00B14C99">
          <w:rPr>
            <w:noProof/>
            <w:webHidden/>
          </w:rPr>
          <w:tab/>
        </w:r>
        <w:r w:rsidR="00B14C99">
          <w:rPr>
            <w:noProof/>
            <w:webHidden/>
          </w:rPr>
          <w:fldChar w:fldCharType="begin"/>
        </w:r>
        <w:r w:rsidR="00B14C99">
          <w:rPr>
            <w:noProof/>
            <w:webHidden/>
          </w:rPr>
          <w:instrText xml:space="preserve"> PAGEREF _Toc40535643 \h </w:instrText>
        </w:r>
        <w:r w:rsidR="00B14C99">
          <w:rPr>
            <w:noProof/>
            <w:webHidden/>
          </w:rPr>
        </w:r>
        <w:r w:rsidR="00B14C99">
          <w:rPr>
            <w:noProof/>
            <w:webHidden/>
          </w:rPr>
          <w:fldChar w:fldCharType="separate"/>
        </w:r>
        <w:r w:rsidR="00B14C99">
          <w:rPr>
            <w:noProof/>
            <w:webHidden/>
          </w:rPr>
          <w:t>6</w:t>
        </w:r>
        <w:r w:rsidR="00B14C99">
          <w:rPr>
            <w:noProof/>
            <w:webHidden/>
          </w:rPr>
          <w:fldChar w:fldCharType="end"/>
        </w:r>
      </w:hyperlink>
    </w:p>
    <w:p w14:paraId="4C2801BB" w14:textId="09DB2C38" w:rsidR="00B14C99" w:rsidRDefault="00857FAD">
      <w:pPr>
        <w:pStyle w:val="ad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0535644" w:history="1">
        <w:r w:rsidR="00B14C99" w:rsidRPr="0035686F">
          <w:rPr>
            <w:rStyle w:val="af"/>
            <w:noProof/>
          </w:rPr>
          <w:t xml:space="preserve">Figure 2 .1– </w:t>
        </w:r>
        <w:r w:rsidR="00B14C99" w:rsidRPr="0035686F">
          <w:rPr>
            <w:rStyle w:val="af"/>
            <w:noProof/>
          </w:rPr>
          <w:t>신원정보등록</w:t>
        </w:r>
        <w:r w:rsidR="00B14C99" w:rsidRPr="0035686F">
          <w:rPr>
            <w:rStyle w:val="af"/>
            <w:noProof/>
          </w:rPr>
          <w:t xml:space="preserve"> </w:t>
        </w:r>
        <w:r w:rsidR="00B14C99" w:rsidRPr="0035686F">
          <w:rPr>
            <w:rStyle w:val="af"/>
            <w:noProof/>
          </w:rPr>
          <w:t>시퀸스</w:t>
        </w:r>
        <w:r w:rsidR="00B14C99" w:rsidRPr="0035686F">
          <w:rPr>
            <w:rStyle w:val="af"/>
            <w:noProof/>
          </w:rPr>
          <w:t xml:space="preserve"> </w:t>
        </w:r>
        <w:r w:rsidR="00B14C99" w:rsidRPr="0035686F">
          <w:rPr>
            <w:rStyle w:val="af"/>
            <w:noProof/>
          </w:rPr>
          <w:t>다이어그램</w:t>
        </w:r>
        <w:r w:rsidR="00B14C99">
          <w:rPr>
            <w:noProof/>
            <w:webHidden/>
          </w:rPr>
          <w:tab/>
        </w:r>
        <w:r w:rsidR="00B14C99">
          <w:rPr>
            <w:noProof/>
            <w:webHidden/>
          </w:rPr>
          <w:fldChar w:fldCharType="begin"/>
        </w:r>
        <w:r w:rsidR="00B14C99">
          <w:rPr>
            <w:noProof/>
            <w:webHidden/>
          </w:rPr>
          <w:instrText xml:space="preserve"> PAGEREF _Toc40535644 \h </w:instrText>
        </w:r>
        <w:r w:rsidR="00B14C99">
          <w:rPr>
            <w:noProof/>
            <w:webHidden/>
          </w:rPr>
        </w:r>
        <w:r w:rsidR="00B14C99">
          <w:rPr>
            <w:noProof/>
            <w:webHidden/>
          </w:rPr>
          <w:fldChar w:fldCharType="separate"/>
        </w:r>
        <w:r w:rsidR="00B14C99">
          <w:rPr>
            <w:noProof/>
            <w:webHidden/>
          </w:rPr>
          <w:t>7</w:t>
        </w:r>
        <w:r w:rsidR="00B14C99">
          <w:rPr>
            <w:noProof/>
            <w:webHidden/>
          </w:rPr>
          <w:fldChar w:fldCharType="end"/>
        </w:r>
      </w:hyperlink>
    </w:p>
    <w:p w14:paraId="35D74457" w14:textId="2DA8B223" w:rsidR="00B14C99" w:rsidRDefault="00857FAD">
      <w:pPr>
        <w:pStyle w:val="ad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0535645" w:history="1">
        <w:r w:rsidR="00B14C99" w:rsidRPr="0035686F">
          <w:rPr>
            <w:rStyle w:val="af"/>
            <w:noProof/>
          </w:rPr>
          <w:t xml:space="preserve">Figure 2 .2– </w:t>
        </w:r>
        <w:r w:rsidR="00B14C99" w:rsidRPr="0035686F">
          <w:rPr>
            <w:rStyle w:val="af"/>
            <w:noProof/>
          </w:rPr>
          <w:t>신원정보</w:t>
        </w:r>
        <w:r w:rsidR="00B14C99" w:rsidRPr="0035686F">
          <w:rPr>
            <w:rStyle w:val="af"/>
            <w:noProof/>
          </w:rPr>
          <w:t xml:space="preserve"> </w:t>
        </w:r>
        <w:r w:rsidR="00B14C99" w:rsidRPr="0035686F">
          <w:rPr>
            <w:rStyle w:val="af"/>
            <w:noProof/>
          </w:rPr>
          <w:t>인증요청</w:t>
        </w:r>
        <w:r w:rsidR="00B14C99" w:rsidRPr="0035686F">
          <w:rPr>
            <w:rStyle w:val="af"/>
            <w:noProof/>
          </w:rPr>
          <w:t xml:space="preserve"> </w:t>
        </w:r>
        <w:r w:rsidR="00B14C99" w:rsidRPr="0035686F">
          <w:rPr>
            <w:rStyle w:val="af"/>
            <w:noProof/>
          </w:rPr>
          <w:t>시퀸스</w:t>
        </w:r>
        <w:r w:rsidR="00B14C99" w:rsidRPr="0035686F">
          <w:rPr>
            <w:rStyle w:val="af"/>
            <w:noProof/>
          </w:rPr>
          <w:t xml:space="preserve"> </w:t>
        </w:r>
        <w:r w:rsidR="00B14C99" w:rsidRPr="0035686F">
          <w:rPr>
            <w:rStyle w:val="af"/>
            <w:noProof/>
          </w:rPr>
          <w:t>다이어그램</w:t>
        </w:r>
        <w:r w:rsidR="00B14C99">
          <w:rPr>
            <w:noProof/>
            <w:webHidden/>
          </w:rPr>
          <w:tab/>
        </w:r>
        <w:r w:rsidR="00B14C99">
          <w:rPr>
            <w:noProof/>
            <w:webHidden/>
          </w:rPr>
          <w:fldChar w:fldCharType="begin"/>
        </w:r>
        <w:r w:rsidR="00B14C99">
          <w:rPr>
            <w:noProof/>
            <w:webHidden/>
          </w:rPr>
          <w:instrText xml:space="preserve"> PAGEREF _Toc40535645 \h </w:instrText>
        </w:r>
        <w:r w:rsidR="00B14C99">
          <w:rPr>
            <w:noProof/>
            <w:webHidden/>
          </w:rPr>
        </w:r>
        <w:r w:rsidR="00B14C99">
          <w:rPr>
            <w:noProof/>
            <w:webHidden/>
          </w:rPr>
          <w:fldChar w:fldCharType="separate"/>
        </w:r>
        <w:r w:rsidR="00B14C99">
          <w:rPr>
            <w:noProof/>
            <w:webHidden/>
          </w:rPr>
          <w:t>9</w:t>
        </w:r>
        <w:r w:rsidR="00B14C99">
          <w:rPr>
            <w:noProof/>
            <w:webHidden/>
          </w:rPr>
          <w:fldChar w:fldCharType="end"/>
        </w:r>
      </w:hyperlink>
    </w:p>
    <w:p w14:paraId="1E659C8B" w14:textId="1497ECE6" w:rsidR="00B14C99" w:rsidRDefault="00857FAD">
      <w:pPr>
        <w:pStyle w:val="ad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0535646" w:history="1">
        <w:r w:rsidR="00B14C99" w:rsidRPr="0035686F">
          <w:rPr>
            <w:rStyle w:val="af"/>
            <w:noProof/>
          </w:rPr>
          <w:t xml:space="preserve">Figure 2.3 – </w:t>
        </w:r>
        <w:r w:rsidR="00B14C99" w:rsidRPr="0035686F">
          <w:rPr>
            <w:rStyle w:val="af"/>
            <w:noProof/>
          </w:rPr>
          <w:t>신원</w:t>
        </w:r>
        <w:r w:rsidR="00B14C99" w:rsidRPr="0035686F">
          <w:rPr>
            <w:rStyle w:val="af"/>
            <w:noProof/>
          </w:rPr>
          <w:t xml:space="preserve"> </w:t>
        </w:r>
        <w:r w:rsidR="00B14C99" w:rsidRPr="0035686F">
          <w:rPr>
            <w:rStyle w:val="af"/>
            <w:noProof/>
          </w:rPr>
          <w:t>인증</w:t>
        </w:r>
        <w:r w:rsidR="00B14C99" w:rsidRPr="0035686F">
          <w:rPr>
            <w:rStyle w:val="af"/>
            <w:noProof/>
          </w:rPr>
          <w:t xml:space="preserve"> </w:t>
        </w:r>
        <w:r w:rsidR="00B14C99" w:rsidRPr="0035686F">
          <w:rPr>
            <w:rStyle w:val="af"/>
            <w:noProof/>
          </w:rPr>
          <w:t>내역</w:t>
        </w:r>
        <w:r w:rsidR="00B14C99" w:rsidRPr="0035686F">
          <w:rPr>
            <w:rStyle w:val="af"/>
            <w:noProof/>
          </w:rPr>
          <w:t xml:space="preserve"> </w:t>
        </w:r>
        <w:r w:rsidR="00B14C99" w:rsidRPr="0035686F">
          <w:rPr>
            <w:rStyle w:val="af"/>
            <w:noProof/>
          </w:rPr>
          <w:t>확인</w:t>
        </w:r>
        <w:r w:rsidR="00B14C99" w:rsidRPr="0035686F">
          <w:rPr>
            <w:rStyle w:val="af"/>
            <w:rFonts w:cs="한컴바탕"/>
            <w:bCs/>
            <w:noProof/>
          </w:rPr>
          <w:t xml:space="preserve"> Sequence Diagram</w:t>
        </w:r>
        <w:r w:rsidR="00B14C99">
          <w:rPr>
            <w:noProof/>
            <w:webHidden/>
          </w:rPr>
          <w:tab/>
        </w:r>
        <w:r w:rsidR="00B14C99">
          <w:rPr>
            <w:noProof/>
            <w:webHidden/>
          </w:rPr>
          <w:fldChar w:fldCharType="begin"/>
        </w:r>
        <w:r w:rsidR="00B14C99">
          <w:rPr>
            <w:noProof/>
            <w:webHidden/>
          </w:rPr>
          <w:instrText xml:space="preserve"> PAGEREF _Toc40535646 \h </w:instrText>
        </w:r>
        <w:r w:rsidR="00B14C99">
          <w:rPr>
            <w:noProof/>
            <w:webHidden/>
          </w:rPr>
        </w:r>
        <w:r w:rsidR="00B14C99">
          <w:rPr>
            <w:noProof/>
            <w:webHidden/>
          </w:rPr>
          <w:fldChar w:fldCharType="separate"/>
        </w:r>
        <w:r w:rsidR="00B14C99">
          <w:rPr>
            <w:noProof/>
            <w:webHidden/>
          </w:rPr>
          <w:t>12</w:t>
        </w:r>
        <w:r w:rsidR="00B14C99">
          <w:rPr>
            <w:noProof/>
            <w:webHidden/>
          </w:rPr>
          <w:fldChar w:fldCharType="end"/>
        </w:r>
      </w:hyperlink>
    </w:p>
    <w:p w14:paraId="44A33CD8" w14:textId="3B33394B" w:rsidR="002A79BA" w:rsidRDefault="00952D6F" w:rsidP="001A0925">
      <w:r>
        <w:fldChar w:fldCharType="end"/>
      </w:r>
    </w:p>
    <w:p w14:paraId="456211A5" w14:textId="77777777" w:rsidR="00032A93" w:rsidRDefault="00032A93">
      <w:pPr>
        <w:pStyle w:val="a4"/>
        <w:tabs>
          <w:tab w:val="clear" w:pos="4252"/>
          <w:tab w:val="clear" w:pos="8504"/>
        </w:tabs>
        <w:snapToGrid/>
      </w:pPr>
    </w:p>
    <w:p w14:paraId="5E4BC559" w14:textId="77777777" w:rsidR="00032A93" w:rsidRDefault="00032A93">
      <w:pPr>
        <w:pStyle w:val="10"/>
        <w:spacing w:before="540" w:after="360"/>
      </w:pPr>
      <w:r>
        <w:br w:type="page"/>
      </w:r>
      <w:bookmarkStart w:id="0" w:name="_Toc508474794"/>
      <w:bookmarkStart w:id="1" w:name="_Toc513955113"/>
      <w:bookmarkStart w:id="2" w:name="_Toc40535652"/>
      <w:r>
        <w:rPr>
          <w:rFonts w:hint="eastAsia"/>
        </w:rPr>
        <w:lastRenderedPageBreak/>
        <w:t>Introduction</w:t>
      </w:r>
      <w:bookmarkEnd w:id="0"/>
      <w:bookmarkEnd w:id="1"/>
      <w:bookmarkEnd w:id="2"/>
    </w:p>
    <w:p w14:paraId="1BDEE271" w14:textId="77777777" w:rsidR="00032A93" w:rsidRDefault="00032A93">
      <w:pPr>
        <w:pStyle w:val="2"/>
        <w:spacing w:before="360" w:after="360"/>
        <w:ind w:left="967"/>
      </w:pPr>
      <w:bookmarkStart w:id="3" w:name="_Toc508474795"/>
      <w:bookmarkStart w:id="4" w:name="_Toc513955114"/>
      <w:bookmarkStart w:id="5" w:name="_Toc40535653"/>
      <w:r>
        <w:rPr>
          <w:rFonts w:hint="eastAsia"/>
        </w:rPr>
        <w:t>Objective</w:t>
      </w:r>
      <w:bookmarkEnd w:id="3"/>
      <w:bookmarkEnd w:id="4"/>
      <w:bookmarkEnd w:id="5"/>
    </w:p>
    <w:p w14:paraId="07126861" w14:textId="77777777" w:rsidR="00B14C99" w:rsidRDefault="00B14C99" w:rsidP="00B14C99">
      <w:pPr>
        <w:pStyle w:val="a3"/>
        <w:spacing w:after="180"/>
        <w:ind w:left="1200"/>
        <w:rPr>
          <w:rFonts w:ascii="맑은 고딕" w:eastAsia="맑은 고딕" w:hAnsi="맑은 고딕"/>
        </w:rPr>
      </w:pPr>
      <w:r w:rsidRPr="0060431C">
        <w:rPr>
          <w:rFonts w:ascii="맑은 고딕" w:eastAsia="맑은 고딕" w:hAnsi="맑은 고딕" w:hint="eastAsia"/>
        </w:rPr>
        <w:t xml:space="preserve">이 문서는 </w:t>
      </w:r>
      <w:r>
        <w:rPr>
          <w:rFonts w:ascii="맑은 고딕" w:eastAsia="맑은 고딕" w:hAnsi="맑은 고딕" w:hint="eastAsia"/>
        </w:rPr>
        <w:t>블록체인을 활용한 자기주권형 신원증명 시스템의 시스템 모델(시퀀스 다이어그램)에 대해 기술하고 있다.</w:t>
      </w:r>
      <w:r>
        <w:rPr>
          <w:rFonts w:ascii="맑은 고딕" w:eastAsia="맑은 고딕" w:hAnsi="맑은 고딕"/>
        </w:rPr>
        <w:t xml:space="preserve"> </w:t>
      </w:r>
    </w:p>
    <w:p w14:paraId="50A1CD3C" w14:textId="683B0948" w:rsidR="00032A93" w:rsidRPr="0060431C" w:rsidRDefault="00B14C99" w:rsidP="00B14C99">
      <w:pPr>
        <w:pStyle w:val="a3"/>
        <w:spacing w:after="180"/>
        <w:ind w:left="1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기존에 작성한 유스케이스 다이어그램과 클래스다이어그램을 바탕으로 하여 각각의 구조를 기조로 하여 어플리케이션의 흐름을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서술하고 있다.</w:t>
      </w:r>
    </w:p>
    <w:p w14:paraId="6A4B5BDF" w14:textId="77777777" w:rsidR="00826B10" w:rsidRDefault="00032A93" w:rsidP="000C2335">
      <w:pPr>
        <w:pStyle w:val="10"/>
        <w:spacing w:before="540" w:after="360"/>
      </w:pPr>
      <w:r>
        <w:br w:type="page"/>
      </w:r>
      <w:bookmarkStart w:id="6" w:name="_Toc513955116"/>
      <w:bookmarkStart w:id="7" w:name="_Toc40535654"/>
      <w:r w:rsidR="005B51AB">
        <w:lastRenderedPageBreak/>
        <w:t>Use Case</w:t>
      </w:r>
      <w:r w:rsidR="00CC1521">
        <w:rPr>
          <w:rFonts w:hint="eastAsia"/>
        </w:rPr>
        <w:t xml:space="preserve"> </w:t>
      </w:r>
      <w:r>
        <w:rPr>
          <w:rFonts w:hint="eastAsia"/>
        </w:rPr>
        <w:t>Diagram</w:t>
      </w:r>
      <w:bookmarkEnd w:id="6"/>
      <w:bookmarkEnd w:id="7"/>
    </w:p>
    <w:p w14:paraId="68107B7C" w14:textId="7A533CAE" w:rsidR="00775352" w:rsidRDefault="00B14C99" w:rsidP="00775352">
      <w:pPr>
        <w:pStyle w:val="a3"/>
        <w:keepNext/>
        <w:spacing w:after="180"/>
        <w:ind w:leftChars="0" w:left="0"/>
        <w:jc w:val="center"/>
      </w:pPr>
      <w:r>
        <w:rPr>
          <w:rFonts w:ascii="Arial" w:hAnsi="Arial" w:cs="Arial"/>
          <w:noProof/>
          <w:sz w:val="22"/>
          <w:bdr w:val="none" w:sz="0" w:space="0" w:color="auto" w:frame="1"/>
        </w:rPr>
        <w:drawing>
          <wp:inline distT="0" distB="0" distL="0" distR="0" wp14:anchorId="7F230C4D" wp14:editId="068D6B1F">
            <wp:extent cx="6657975" cy="3533775"/>
            <wp:effectExtent l="0" t="0" r="0" b="0"/>
            <wp:docPr id="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E3F74" w14:textId="77777777" w:rsidR="00826B10" w:rsidRDefault="00826B10" w:rsidP="00826B10">
      <w:pPr>
        <w:pStyle w:val="ac"/>
        <w:spacing w:after="180"/>
        <w:ind w:leftChars="0" w:left="0"/>
        <w:jc w:val="center"/>
      </w:pPr>
      <w:bookmarkStart w:id="8" w:name="_Toc40535643"/>
      <w:r>
        <w:rPr>
          <w:rFonts w:hint="eastAsia"/>
        </w:rPr>
        <w:t xml:space="preserve">Figure </w:t>
      </w:r>
      <w:r w:rsidR="009771E4">
        <w:fldChar w:fldCharType="begin"/>
      </w:r>
      <w:r w:rsidR="009771E4">
        <w:instrText xml:space="preserve"> SEQ </w:instrText>
      </w:r>
      <w:r w:rsidR="009771E4">
        <w:instrText>그림</w:instrText>
      </w:r>
      <w:r w:rsidR="009771E4">
        <w:instrText xml:space="preserve"> \* ARABIC </w:instrText>
      </w:r>
      <w:r w:rsidR="009771E4">
        <w:fldChar w:fldCharType="separate"/>
      </w:r>
      <w:r w:rsidR="00FF3313">
        <w:rPr>
          <w:noProof/>
        </w:rPr>
        <w:t>1</w:t>
      </w:r>
      <w:r w:rsidR="009771E4">
        <w:rPr>
          <w:noProof/>
        </w:rPr>
        <w:fldChar w:fldCharType="end"/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1A6208">
        <w:rPr>
          <w:rFonts w:hint="eastAsia"/>
        </w:rPr>
        <w:t>모바일</w:t>
      </w:r>
      <w:r w:rsidR="001A6208">
        <w:rPr>
          <w:rFonts w:hint="eastAsia"/>
        </w:rPr>
        <w:t xml:space="preserve"> </w:t>
      </w:r>
      <w:r w:rsidR="001A6208">
        <w:rPr>
          <w:rFonts w:hint="eastAsia"/>
        </w:rPr>
        <w:t>신분증</w:t>
      </w:r>
      <w:r w:rsidR="001A6208">
        <w:rPr>
          <w:rFonts w:hint="eastAsia"/>
        </w:rPr>
        <w:t xml:space="preserve"> </w:t>
      </w:r>
      <w:r w:rsidR="005B51AB">
        <w:t>Use Case</w:t>
      </w:r>
      <w:r w:rsidR="00F102EC">
        <w:rPr>
          <w:rFonts w:hint="eastAsia"/>
        </w:rPr>
        <w:t xml:space="preserve"> Diagram</w:t>
      </w:r>
      <w:bookmarkEnd w:id="8"/>
      <w:r w:rsidR="00952D6F">
        <w:fldChar w:fldCharType="begin"/>
      </w:r>
      <w:r>
        <w:instrText xml:space="preserve"> </w:instrText>
      </w:r>
      <w:r>
        <w:rPr>
          <w:rFonts w:hint="eastAsia"/>
        </w:rPr>
        <w:instrText>XE "</w:instrText>
      </w:r>
      <w:r>
        <w:rPr>
          <w:rFonts w:hint="eastAsia"/>
        </w:rPr>
        <w:instrText>설정</w:instrText>
      </w:r>
      <w:r>
        <w:rPr>
          <w:rFonts w:hint="eastAsia"/>
        </w:rPr>
        <w:instrText>"</w:instrText>
      </w:r>
      <w:r>
        <w:instrText xml:space="preserve"> </w:instrText>
      </w:r>
      <w:r w:rsidR="00952D6F">
        <w:fldChar w:fldCharType="end"/>
      </w:r>
    </w:p>
    <w:p w14:paraId="49B52533" w14:textId="77777777" w:rsidR="00826B10" w:rsidRDefault="00826B10" w:rsidP="00826B10"/>
    <w:p w14:paraId="4560EA1F" w14:textId="77777777" w:rsidR="001A0925" w:rsidRDefault="001A0925" w:rsidP="00826B10"/>
    <w:p w14:paraId="320283E0" w14:textId="6FBCAEFA" w:rsidR="00D51D4A" w:rsidRDefault="001156B5" w:rsidP="00B14C99">
      <w:pPr>
        <w:pStyle w:val="10"/>
        <w:spacing w:before="540" w:after="360"/>
      </w:pPr>
      <w:bookmarkStart w:id="9" w:name="_Toc513955119"/>
      <w:r>
        <w:br w:type="page"/>
      </w:r>
      <w:bookmarkStart w:id="10" w:name="_Toc40535655"/>
      <w:bookmarkEnd w:id="9"/>
      <w:r w:rsidR="00D51D4A">
        <w:rPr>
          <w:rFonts w:hint="eastAsia"/>
        </w:rPr>
        <w:lastRenderedPageBreak/>
        <w:t>Sequence Diagram</w:t>
      </w:r>
      <w:bookmarkEnd w:id="10"/>
    </w:p>
    <w:p w14:paraId="2589EF56" w14:textId="77777777" w:rsidR="00D51D4A" w:rsidRDefault="00582C5F" w:rsidP="00D51D4A">
      <w:pPr>
        <w:pStyle w:val="2"/>
        <w:spacing w:before="360" w:after="360"/>
      </w:pPr>
      <w:bookmarkStart w:id="11" w:name="_Toc40535656"/>
      <w:r>
        <w:rPr>
          <w:rFonts w:hint="eastAsia"/>
        </w:rPr>
        <w:t>신원정보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bookmarkEnd w:id="11"/>
    </w:p>
    <w:p w14:paraId="37AF6A3E" w14:textId="77777777" w:rsidR="00312095" w:rsidRDefault="00582C5F" w:rsidP="00582C5F">
      <w:r>
        <w:rPr>
          <w:rFonts w:hint="eastAsia"/>
        </w:rPr>
        <w:t>신원정보</w:t>
      </w:r>
      <w:r>
        <w:rPr>
          <w:rFonts w:hint="eastAsia"/>
        </w:rPr>
        <w:t xml:space="preserve"> </w:t>
      </w:r>
      <w:r>
        <w:rPr>
          <w:rFonts w:hint="eastAsia"/>
        </w:rPr>
        <w:t>등록은</w:t>
      </w:r>
      <w:r>
        <w:rPr>
          <w:rFonts w:hint="eastAsia"/>
        </w:rPr>
        <w:t xml:space="preserve"> Host</w:t>
      </w:r>
      <w:r>
        <w:rPr>
          <w:rFonts w:hint="eastAsia"/>
        </w:rPr>
        <w:t>가</w:t>
      </w:r>
      <w:r>
        <w:rPr>
          <w:rFonts w:hint="eastAsia"/>
        </w:rPr>
        <w:t xml:space="preserve"> Application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Issuer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상호작용하여</w:t>
      </w:r>
      <w:r>
        <w:rPr>
          <w:rFonts w:hint="eastAsia"/>
        </w:rPr>
        <w:t xml:space="preserve"> BlockChainNetwork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신원정보를</w:t>
      </w:r>
      <w:r>
        <w:rPr>
          <w:rFonts w:hint="eastAsia"/>
        </w:rPr>
        <w:t xml:space="preserve"> </w:t>
      </w:r>
      <w:r>
        <w:rPr>
          <w:rFonts w:hint="eastAsia"/>
        </w:rPr>
        <w:t>등록하여</w:t>
      </w:r>
      <w:r>
        <w:rPr>
          <w:rFonts w:hint="eastAsia"/>
        </w:rPr>
        <w:t xml:space="preserve"> 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신분증을</w:t>
      </w:r>
      <w:r>
        <w:rPr>
          <w:rFonts w:hint="eastAsia"/>
        </w:rPr>
        <w:t xml:space="preserve"> </w:t>
      </w:r>
      <w:r>
        <w:rPr>
          <w:rFonts w:hint="eastAsia"/>
        </w:rPr>
        <w:t>발급받는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단계와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</w:p>
    <w:p w14:paraId="5F8BA89C" w14:textId="77777777" w:rsidR="00582C5F" w:rsidRDefault="00582C5F" w:rsidP="00582C5F"/>
    <w:p w14:paraId="0BD04B95" w14:textId="58ABEA1F" w:rsidR="00582C5F" w:rsidRPr="00582C5F" w:rsidRDefault="00B14C99" w:rsidP="00582C5F">
      <w:r>
        <w:rPr>
          <w:noProof/>
        </w:rPr>
        <w:drawing>
          <wp:inline distT="0" distB="0" distL="0" distR="0" wp14:anchorId="7E9BDBE8" wp14:editId="0D38D765">
            <wp:extent cx="4667250" cy="5305425"/>
            <wp:effectExtent l="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03D9D" w14:textId="77777777" w:rsidR="00D9558E" w:rsidRDefault="00775352" w:rsidP="00D9558E">
      <w:pPr>
        <w:pStyle w:val="ac"/>
        <w:spacing w:after="180"/>
        <w:ind w:leftChars="0" w:left="0"/>
        <w:jc w:val="center"/>
      </w:pPr>
      <w:bookmarkStart w:id="12" w:name="_Toc372118777"/>
      <w:bookmarkStart w:id="13" w:name="_Toc40535644"/>
      <w:r>
        <w:rPr>
          <w:rFonts w:hint="eastAsia"/>
        </w:rPr>
        <w:t xml:space="preserve">Figure </w:t>
      </w:r>
      <w:r w:rsidR="009771E4">
        <w:fldChar w:fldCharType="begin"/>
      </w:r>
      <w:r w:rsidR="009771E4">
        <w:instrText xml:space="preserve"> SEQ </w:instrText>
      </w:r>
      <w:r w:rsidR="009771E4">
        <w:instrText>그림</w:instrText>
      </w:r>
      <w:r w:rsidR="009771E4">
        <w:instrText xml:space="preserve"> \* ARABIC </w:instrText>
      </w:r>
      <w:r w:rsidR="009771E4">
        <w:fldChar w:fldCharType="separate"/>
      </w:r>
      <w:r w:rsidR="0028146A">
        <w:rPr>
          <w:noProof/>
        </w:rPr>
        <w:t>2</w:t>
      </w:r>
      <w:r w:rsidR="009771E4">
        <w:rPr>
          <w:noProof/>
        </w:rPr>
        <w:fldChar w:fldCharType="end"/>
      </w:r>
      <w:r>
        <w:rPr>
          <w:rFonts w:hint="eastAsia"/>
        </w:rPr>
        <w:t xml:space="preserve"> </w:t>
      </w:r>
      <w:r w:rsidR="00582C5F">
        <w:t>.1</w:t>
      </w:r>
      <w:r>
        <w:t>–</w:t>
      </w:r>
      <w:r>
        <w:rPr>
          <w:rFonts w:hint="eastAsia"/>
        </w:rPr>
        <w:t xml:space="preserve"> </w:t>
      </w:r>
      <w:bookmarkEnd w:id="12"/>
      <w:r w:rsidR="00582C5F">
        <w:rPr>
          <w:rFonts w:hint="eastAsia"/>
        </w:rPr>
        <w:t>신원정보등록</w:t>
      </w:r>
      <w:r w:rsidR="00582C5F">
        <w:rPr>
          <w:rFonts w:hint="eastAsia"/>
        </w:rPr>
        <w:t xml:space="preserve"> </w:t>
      </w:r>
      <w:r w:rsidR="00582C5F">
        <w:rPr>
          <w:rFonts w:hint="eastAsia"/>
        </w:rPr>
        <w:t>시퀸스</w:t>
      </w:r>
      <w:r w:rsidR="00582C5F">
        <w:rPr>
          <w:rFonts w:hint="eastAsia"/>
        </w:rPr>
        <w:t xml:space="preserve"> </w:t>
      </w:r>
      <w:r w:rsidR="00582C5F">
        <w:rPr>
          <w:rFonts w:hint="eastAsia"/>
        </w:rPr>
        <w:t>다이어그램</w:t>
      </w:r>
      <w:bookmarkEnd w:id="13"/>
      <w:r>
        <w:fldChar w:fldCharType="begin"/>
      </w:r>
      <w:r>
        <w:instrText xml:space="preserve"> </w:instrText>
      </w:r>
      <w:r>
        <w:rPr>
          <w:rFonts w:hint="eastAsia"/>
        </w:rPr>
        <w:instrText>XE "</w:instrText>
      </w:r>
      <w:r>
        <w:rPr>
          <w:rFonts w:hint="eastAsia"/>
        </w:rPr>
        <w:instrText>설정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end"/>
      </w:r>
    </w:p>
    <w:p w14:paraId="2B788980" w14:textId="77777777" w:rsidR="00D9558E" w:rsidRDefault="00D9558E" w:rsidP="00D9558E">
      <w:r>
        <w:br w:type="page"/>
      </w:r>
      <w:r>
        <w:rPr>
          <w:rFonts w:hint="eastAsia"/>
        </w:rPr>
        <w:lastRenderedPageBreak/>
        <w:t>Figure2.1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과정별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4A3FC8B1" w14:textId="77777777" w:rsidR="00D9558E" w:rsidRDefault="00D9558E" w:rsidP="00D9558E"/>
    <w:p w14:paraId="0C031C4D" w14:textId="77777777" w:rsidR="00D9558E" w:rsidRDefault="00D9558E" w:rsidP="00D9558E">
      <w:r>
        <w:rPr>
          <w:rFonts w:hint="eastAsia"/>
        </w:rPr>
        <w:t xml:space="preserve">1.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어플리케이션의</w:t>
      </w:r>
      <w:r>
        <w:rPr>
          <w:rFonts w:hint="eastAsia"/>
        </w:rPr>
        <w:t xml:space="preserve"> </w:t>
      </w:r>
      <w:r>
        <w:rPr>
          <w:rFonts w:hint="eastAsia"/>
        </w:rPr>
        <w:t>발급버튼을</w:t>
      </w:r>
      <w:r>
        <w:rPr>
          <w:rFonts w:hint="eastAsia"/>
        </w:rPr>
        <w:t xml:space="preserve"> </w:t>
      </w:r>
      <w:r>
        <w:rPr>
          <w:rFonts w:hint="eastAsia"/>
        </w:rPr>
        <w:t>클릭한다</w:t>
      </w:r>
      <w:r>
        <w:rPr>
          <w:rFonts w:hint="eastAsia"/>
        </w:rPr>
        <w:t>.</w:t>
      </w:r>
    </w:p>
    <w:p w14:paraId="6E615BF5" w14:textId="77777777" w:rsidR="00D9558E" w:rsidRDefault="00D9558E" w:rsidP="00D9558E">
      <w:r>
        <w:rPr>
          <w:rFonts w:hint="eastAsia"/>
        </w:rPr>
        <w:t xml:space="preserve">2. </w:t>
      </w:r>
      <w:r>
        <w:rPr>
          <w:rFonts w:hint="eastAsia"/>
        </w:rPr>
        <w:t>어플리케이션은</w:t>
      </w:r>
      <w:r>
        <w:rPr>
          <w:rFonts w:hint="eastAsia"/>
        </w:rPr>
        <w:t xml:space="preserve"> </w:t>
      </w:r>
      <w:r>
        <w:rPr>
          <w:rFonts w:hint="eastAsia"/>
        </w:rPr>
        <w:t>신원정보를</w:t>
      </w:r>
      <w:r>
        <w:rPr>
          <w:rFonts w:hint="eastAsia"/>
        </w:rPr>
        <w:t xml:space="preserve"> </w:t>
      </w:r>
      <w:r>
        <w:rPr>
          <w:rFonts w:hint="eastAsia"/>
        </w:rPr>
        <w:t>입력할</w:t>
      </w:r>
      <w:r>
        <w:rPr>
          <w:rFonts w:hint="eastAsia"/>
        </w:rPr>
        <w:t xml:space="preserve"> </w:t>
      </w:r>
      <w:r>
        <w:rPr>
          <w:rFonts w:hint="eastAsia"/>
        </w:rPr>
        <w:t>양식을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2811C9BB" w14:textId="77777777" w:rsidR="00D9558E" w:rsidRDefault="00D9558E" w:rsidP="00D9558E">
      <w:r>
        <w:rPr>
          <w:rFonts w:hint="eastAsia"/>
        </w:rPr>
        <w:t xml:space="preserve">3.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신원정보를</w:t>
      </w:r>
      <w:r>
        <w:rPr>
          <w:rFonts w:hint="eastAsia"/>
        </w:rPr>
        <w:t xml:space="preserve"> </w:t>
      </w:r>
      <w:r>
        <w:rPr>
          <w:rFonts w:hint="eastAsia"/>
        </w:rPr>
        <w:t>양식에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입력한다</w:t>
      </w:r>
      <w:r>
        <w:rPr>
          <w:rFonts w:hint="eastAsia"/>
        </w:rPr>
        <w:t>.</w:t>
      </w:r>
    </w:p>
    <w:p w14:paraId="4D74CAFF" w14:textId="77777777" w:rsidR="00D9558E" w:rsidRDefault="00D9558E" w:rsidP="00D9558E">
      <w:r>
        <w:rPr>
          <w:rFonts w:hint="eastAsia"/>
        </w:rPr>
        <w:t xml:space="preserve">4. </w:t>
      </w:r>
      <w:r>
        <w:rPr>
          <w:rFonts w:hint="eastAsia"/>
        </w:rPr>
        <w:t>어플리케이션은</w:t>
      </w:r>
      <w:r>
        <w:rPr>
          <w:rFonts w:hint="eastAsia"/>
        </w:rPr>
        <w:t xml:space="preserve"> </w:t>
      </w:r>
      <w:r>
        <w:rPr>
          <w:rFonts w:hint="eastAsia"/>
        </w:rPr>
        <w:t>공인인증서의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입력할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149C7E18" w14:textId="77777777" w:rsidR="00D9558E" w:rsidRDefault="00D9558E" w:rsidP="00D9558E">
      <w:r>
        <w:rPr>
          <w:rFonts w:hint="eastAsia"/>
        </w:rPr>
        <w:t xml:space="preserve">5.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공인인증서의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입력한다</w:t>
      </w:r>
      <w:r>
        <w:rPr>
          <w:rFonts w:hint="eastAsia"/>
        </w:rPr>
        <w:t>.</w:t>
      </w:r>
    </w:p>
    <w:p w14:paraId="529E0FF2" w14:textId="77777777" w:rsidR="00D9558E" w:rsidRDefault="00D9558E" w:rsidP="00D9558E">
      <w:r>
        <w:rPr>
          <w:rFonts w:hint="eastAsia"/>
        </w:rPr>
        <w:t xml:space="preserve">6. </w:t>
      </w:r>
      <w:r>
        <w:rPr>
          <w:rFonts w:hint="eastAsia"/>
        </w:rPr>
        <w:t>어플리케이션은</w:t>
      </w:r>
      <w:r>
        <w:rPr>
          <w:rFonts w:hint="eastAsia"/>
        </w:rPr>
        <w:t xml:space="preserve"> </w:t>
      </w:r>
      <w:r>
        <w:rPr>
          <w:rFonts w:hint="eastAsia"/>
        </w:rPr>
        <w:t>공인기관에</w:t>
      </w:r>
      <w:r>
        <w:rPr>
          <w:rFonts w:hint="eastAsia"/>
        </w:rPr>
        <w:t xml:space="preserve"> </w:t>
      </w:r>
      <w:r>
        <w:rPr>
          <w:rFonts w:hint="eastAsia"/>
        </w:rPr>
        <w:t>신원정보와</w:t>
      </w:r>
      <w:r>
        <w:rPr>
          <w:rFonts w:hint="eastAsia"/>
        </w:rPr>
        <w:t xml:space="preserve"> </w:t>
      </w:r>
      <w:r>
        <w:rPr>
          <w:rFonts w:hint="eastAsia"/>
        </w:rPr>
        <w:t>공인인증서를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14:paraId="14D69DB8" w14:textId="77777777" w:rsidR="00D9558E" w:rsidRDefault="00D9558E" w:rsidP="00D9558E">
      <w:r>
        <w:rPr>
          <w:rFonts w:hint="eastAsia"/>
        </w:rPr>
        <w:t xml:space="preserve">7. </w:t>
      </w:r>
      <w:r>
        <w:rPr>
          <w:rFonts w:hint="eastAsia"/>
        </w:rPr>
        <w:t>공인기관은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신원정보가</w:t>
      </w:r>
      <w:r>
        <w:rPr>
          <w:rFonts w:hint="eastAsia"/>
        </w:rPr>
        <w:t xml:space="preserve"> </w:t>
      </w:r>
      <w:r>
        <w:rPr>
          <w:rFonts w:hint="eastAsia"/>
        </w:rPr>
        <w:t>실재하는지</w:t>
      </w:r>
      <w:r>
        <w:rPr>
          <w:rFonts w:hint="eastAsia"/>
        </w:rPr>
        <w:t xml:space="preserve"> </w:t>
      </w:r>
      <w:r>
        <w:rPr>
          <w:rFonts w:hint="eastAsia"/>
        </w:rPr>
        <w:t>검증한다</w:t>
      </w:r>
      <w:r>
        <w:rPr>
          <w:rFonts w:hint="eastAsia"/>
        </w:rPr>
        <w:t>.</w:t>
      </w:r>
    </w:p>
    <w:p w14:paraId="086D576A" w14:textId="77777777" w:rsidR="00D9558E" w:rsidRDefault="00D9558E" w:rsidP="00D9558E">
      <w:r>
        <w:rPr>
          <w:rFonts w:hint="eastAsia"/>
        </w:rPr>
        <w:t xml:space="preserve">8. </w:t>
      </w:r>
      <w:r>
        <w:rPr>
          <w:rFonts w:hint="eastAsia"/>
        </w:rPr>
        <w:t>실재하는것이</w:t>
      </w:r>
      <w:r>
        <w:rPr>
          <w:rFonts w:hint="eastAsia"/>
        </w:rPr>
        <w:t xml:space="preserve"> </w:t>
      </w:r>
      <w:r>
        <w:rPr>
          <w:rFonts w:hint="eastAsia"/>
        </w:rPr>
        <w:t>검증되면</w:t>
      </w:r>
      <w:r>
        <w:rPr>
          <w:rFonts w:hint="eastAsia"/>
        </w:rPr>
        <w:t xml:space="preserve"> </w:t>
      </w:r>
      <w:r>
        <w:rPr>
          <w:rFonts w:hint="eastAsia"/>
        </w:rPr>
        <w:t>어플리케이션에</w:t>
      </w:r>
      <w:r>
        <w:rPr>
          <w:rFonts w:hint="eastAsia"/>
        </w:rPr>
        <w:t xml:space="preserve"> </w:t>
      </w:r>
      <w:r>
        <w:rPr>
          <w:rFonts w:hint="eastAsia"/>
        </w:rPr>
        <w:t>비밀번호를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14:paraId="65BF407E" w14:textId="77777777" w:rsidR="00D9558E" w:rsidRDefault="00D9558E" w:rsidP="00D9558E">
      <w:r>
        <w:rPr>
          <w:rFonts w:hint="eastAsia"/>
        </w:rPr>
        <w:t xml:space="preserve">9. </w:t>
      </w:r>
      <w:r>
        <w:rPr>
          <w:rFonts w:hint="eastAsia"/>
        </w:rPr>
        <w:t>어플리케이션은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비밀번호</w:t>
      </w:r>
      <w:r>
        <w:rPr>
          <w:rFonts w:hint="eastAsia"/>
        </w:rPr>
        <w:t xml:space="preserve"> </w:t>
      </w:r>
      <w:r>
        <w:rPr>
          <w:rFonts w:hint="eastAsia"/>
        </w:rPr>
        <w:t>입력화면을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751A0A72" w14:textId="77777777" w:rsidR="00D9558E" w:rsidRDefault="00D9558E" w:rsidP="00D9558E">
      <w:r>
        <w:rPr>
          <w:rFonts w:hint="eastAsia"/>
        </w:rPr>
        <w:t xml:space="preserve">10.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비밀번호를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>.</w:t>
      </w:r>
    </w:p>
    <w:p w14:paraId="030FAE1B" w14:textId="77777777" w:rsidR="00D9558E" w:rsidRDefault="00D9558E" w:rsidP="00D9558E">
      <w:r>
        <w:rPr>
          <w:rFonts w:hint="eastAsia"/>
        </w:rPr>
        <w:t xml:space="preserve">11. </w:t>
      </w:r>
      <w:r>
        <w:rPr>
          <w:rFonts w:hint="eastAsia"/>
        </w:rPr>
        <w:t>어플리케이션은</w:t>
      </w:r>
      <w:r>
        <w:rPr>
          <w:rFonts w:hint="eastAsia"/>
        </w:rPr>
        <w:t xml:space="preserve"> </w:t>
      </w:r>
      <w:r>
        <w:rPr>
          <w:rFonts w:hint="eastAsia"/>
        </w:rPr>
        <w:t>공인기관에</w:t>
      </w:r>
      <w:r>
        <w:rPr>
          <w:rFonts w:hint="eastAsia"/>
        </w:rPr>
        <w:t xml:space="preserve"> </w:t>
      </w:r>
      <w:r>
        <w:rPr>
          <w:rFonts w:hint="eastAsia"/>
        </w:rPr>
        <w:t>서명을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14:paraId="0B96EA80" w14:textId="77777777" w:rsidR="00D9558E" w:rsidRDefault="00D9558E" w:rsidP="00D9558E">
      <w:r>
        <w:rPr>
          <w:rFonts w:hint="eastAsia"/>
        </w:rPr>
        <w:t xml:space="preserve">12. </w:t>
      </w:r>
      <w:r>
        <w:rPr>
          <w:rFonts w:hint="eastAsia"/>
        </w:rPr>
        <w:t>공인기관은</w:t>
      </w:r>
      <w:r>
        <w:rPr>
          <w:rFonts w:hint="eastAsia"/>
        </w:rPr>
        <w:t xml:space="preserve"> </w:t>
      </w:r>
      <w:r>
        <w:rPr>
          <w:rFonts w:hint="eastAsia"/>
        </w:rPr>
        <w:t>신원정보에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서명을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7AED5D1" w14:textId="77777777" w:rsidR="00D9558E" w:rsidRDefault="00D9558E" w:rsidP="00D9558E">
      <w:r>
        <w:rPr>
          <w:rFonts w:hint="eastAsia"/>
        </w:rPr>
        <w:t xml:space="preserve">13. </w:t>
      </w:r>
      <w:r>
        <w:rPr>
          <w:rFonts w:hint="eastAsia"/>
        </w:rPr>
        <w:t>서명된</w:t>
      </w:r>
      <w:r>
        <w:rPr>
          <w:rFonts w:hint="eastAsia"/>
        </w:rPr>
        <w:t xml:space="preserve"> 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어플리케이션에</w:t>
      </w:r>
      <w:r>
        <w:rPr>
          <w:rFonts w:hint="eastAsia"/>
        </w:rPr>
        <w:t xml:space="preserve"> </w:t>
      </w:r>
      <w:r>
        <w:rPr>
          <w:rFonts w:hint="eastAsia"/>
        </w:rPr>
        <w:t>전달한다</w:t>
      </w:r>
      <w:r>
        <w:rPr>
          <w:rFonts w:hint="eastAsia"/>
        </w:rPr>
        <w:t>.</w:t>
      </w:r>
    </w:p>
    <w:p w14:paraId="494D8EEE" w14:textId="77777777" w:rsidR="00D9558E" w:rsidRDefault="00D9558E" w:rsidP="00D9558E">
      <w:r>
        <w:rPr>
          <w:rFonts w:hint="eastAsia"/>
        </w:rPr>
        <w:t xml:space="preserve">14. </w:t>
      </w:r>
      <w:r>
        <w:rPr>
          <w:rFonts w:hint="eastAsia"/>
        </w:rPr>
        <w:t>어플리케이션은</w:t>
      </w:r>
      <w:r>
        <w:rPr>
          <w:rFonts w:hint="eastAsia"/>
        </w:rPr>
        <w:t xml:space="preserve"> </w:t>
      </w:r>
      <w:r>
        <w:rPr>
          <w:rFonts w:hint="eastAsia"/>
        </w:rPr>
        <w:t>서명된</w:t>
      </w:r>
      <w:r>
        <w:rPr>
          <w:rFonts w:hint="eastAsia"/>
        </w:rPr>
        <w:t xml:space="preserve"> 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블록체인</w:t>
      </w:r>
      <w:r>
        <w:rPr>
          <w:rFonts w:hint="eastAsia"/>
        </w:rPr>
        <w:t xml:space="preserve"> </w:t>
      </w:r>
      <w:r>
        <w:rPr>
          <w:rFonts w:hint="eastAsia"/>
        </w:rPr>
        <w:t>네트워크에</w:t>
      </w:r>
      <w:r>
        <w:rPr>
          <w:rFonts w:hint="eastAsia"/>
        </w:rPr>
        <w:t xml:space="preserve"> </w:t>
      </w:r>
      <w:r>
        <w:rPr>
          <w:rFonts w:hint="eastAsia"/>
        </w:rPr>
        <w:t>등록요청한다</w:t>
      </w:r>
      <w:r>
        <w:rPr>
          <w:rFonts w:hint="eastAsia"/>
        </w:rPr>
        <w:t>.</w:t>
      </w:r>
    </w:p>
    <w:p w14:paraId="3F710D1D" w14:textId="77777777" w:rsidR="00D9558E" w:rsidRDefault="00D9558E" w:rsidP="00D9558E">
      <w:r>
        <w:rPr>
          <w:rFonts w:hint="eastAsia"/>
        </w:rPr>
        <w:t xml:space="preserve">15. </w:t>
      </w:r>
      <w:r>
        <w:rPr>
          <w:rFonts w:hint="eastAsia"/>
        </w:rPr>
        <w:t>블록체인네트워크에서</w:t>
      </w:r>
      <w:r>
        <w:rPr>
          <w:rFonts w:hint="eastAsia"/>
        </w:rPr>
        <w:t xml:space="preserve"> ID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서명을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등록한다</w:t>
      </w:r>
      <w:r>
        <w:rPr>
          <w:rFonts w:hint="eastAsia"/>
        </w:rPr>
        <w:t>.</w:t>
      </w:r>
    </w:p>
    <w:p w14:paraId="6F10E467" w14:textId="77777777" w:rsidR="00D9558E" w:rsidRDefault="00D9558E" w:rsidP="00D9558E">
      <w:r>
        <w:rPr>
          <w:rFonts w:hint="eastAsia"/>
        </w:rPr>
        <w:t xml:space="preserve">16. </w:t>
      </w:r>
      <w:r>
        <w:rPr>
          <w:rFonts w:hint="eastAsia"/>
        </w:rPr>
        <w:t>신원정보가</w:t>
      </w:r>
      <w:r>
        <w:rPr>
          <w:rFonts w:hint="eastAsia"/>
        </w:rPr>
        <w:t xml:space="preserve"> </w:t>
      </w:r>
      <w:r>
        <w:rPr>
          <w:rFonts w:hint="eastAsia"/>
        </w:rPr>
        <w:t>등록되었음을</w:t>
      </w:r>
      <w:r>
        <w:rPr>
          <w:rFonts w:hint="eastAsia"/>
        </w:rPr>
        <w:t xml:space="preserve"> </w:t>
      </w:r>
      <w:r>
        <w:rPr>
          <w:rFonts w:hint="eastAsia"/>
        </w:rPr>
        <w:t>어플리케이션에</w:t>
      </w:r>
      <w:r>
        <w:rPr>
          <w:rFonts w:hint="eastAsia"/>
        </w:rPr>
        <w:t xml:space="preserve"> </w:t>
      </w:r>
      <w:r>
        <w:rPr>
          <w:rFonts w:hint="eastAsia"/>
        </w:rPr>
        <w:t>알린다</w:t>
      </w:r>
      <w:r>
        <w:rPr>
          <w:rFonts w:hint="eastAsia"/>
        </w:rPr>
        <w:t>.</w:t>
      </w:r>
    </w:p>
    <w:p w14:paraId="76173F92" w14:textId="77777777" w:rsidR="00312095" w:rsidRDefault="00D9558E" w:rsidP="00D9558E">
      <w:r>
        <w:rPr>
          <w:rFonts w:hint="eastAsia"/>
        </w:rPr>
        <w:t xml:space="preserve">17. </w:t>
      </w:r>
      <w:r>
        <w:rPr>
          <w:rFonts w:hint="eastAsia"/>
        </w:rPr>
        <w:t>어플리케이션은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발행이</w:t>
      </w:r>
      <w:r>
        <w:rPr>
          <w:rFonts w:hint="eastAsia"/>
        </w:rPr>
        <w:t xml:space="preserve"> </w:t>
      </w:r>
      <w:r>
        <w:rPr>
          <w:rFonts w:hint="eastAsia"/>
        </w:rPr>
        <w:t>완료되었음을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74EEC37D" w14:textId="77777777" w:rsidR="00D9558E" w:rsidRDefault="00D9558E" w:rsidP="00D9558E">
      <w:pPr>
        <w:pStyle w:val="2"/>
        <w:spacing w:before="360" w:after="360"/>
      </w:pPr>
      <w:r>
        <w:br w:type="page"/>
      </w:r>
      <w:bookmarkStart w:id="14" w:name="_Toc40535657"/>
      <w:r>
        <w:rPr>
          <w:rFonts w:hint="eastAsia"/>
        </w:rPr>
        <w:lastRenderedPageBreak/>
        <w:t>신원정보</w:t>
      </w:r>
      <w:r>
        <w:rPr>
          <w:rFonts w:hint="eastAsia"/>
        </w:rPr>
        <w:t xml:space="preserve"> </w:t>
      </w:r>
      <w:r>
        <w:rPr>
          <w:rFonts w:hint="eastAsia"/>
        </w:rPr>
        <w:t>인증요청</w:t>
      </w:r>
      <w:bookmarkEnd w:id="14"/>
    </w:p>
    <w:p w14:paraId="06CE9191" w14:textId="77777777" w:rsidR="00466C58" w:rsidRDefault="00466C58" w:rsidP="00466C58">
      <w:pPr>
        <w:jc w:val="left"/>
      </w:pPr>
      <w:r>
        <w:rPr>
          <w:rFonts w:hint="eastAsia"/>
        </w:rPr>
        <w:t>신원정보인증요청은</w:t>
      </w:r>
      <w:r>
        <w:rPr>
          <w:rFonts w:hint="eastAsia"/>
        </w:rPr>
        <w:t xml:space="preserve"> Host(</w:t>
      </w:r>
      <w:r>
        <w:rPr>
          <w:rFonts w:hint="eastAsia"/>
        </w:rPr>
        <w:t>사용자</w:t>
      </w:r>
      <w:r>
        <w:rPr>
          <w:rFonts w:hint="eastAsia"/>
        </w:rPr>
        <w:t>)</w:t>
      </w:r>
      <w:r>
        <w:rPr>
          <w:rFonts w:hint="eastAsia"/>
        </w:rPr>
        <w:t>가</w:t>
      </w:r>
      <w:r>
        <w:rPr>
          <w:rFonts w:hint="eastAsia"/>
        </w:rPr>
        <w:t xml:space="preserve"> Application</w:t>
      </w:r>
      <w:r>
        <w:rPr>
          <w:rFonts w:hint="eastAsia"/>
        </w:rPr>
        <w:t>을통해</w:t>
      </w:r>
      <w:r>
        <w:rPr>
          <w:rFonts w:hint="eastAsia"/>
        </w:rPr>
        <w:t xml:space="preserve"> </w:t>
      </w:r>
      <w:r>
        <w:t>Verifier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상호작용하여</w:t>
      </w:r>
      <w:r>
        <w:rPr>
          <w:rFonts w:hint="eastAsia"/>
        </w:rPr>
        <w:t xml:space="preserve"> BlockChainNetwork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 w:rsidR="002279F0">
        <w:rPr>
          <w:rFonts w:hint="eastAsia"/>
        </w:rPr>
        <w:t>사용자</w:t>
      </w:r>
      <w:r w:rsidR="002279F0">
        <w:rPr>
          <w:rFonts w:hint="eastAsia"/>
        </w:rPr>
        <w:t xml:space="preserve"> </w:t>
      </w:r>
      <w:r>
        <w:rPr>
          <w:rFonts w:hint="eastAsia"/>
        </w:rPr>
        <w:t>신원정보를</w:t>
      </w:r>
      <w:r>
        <w:rPr>
          <w:rFonts w:hint="eastAsia"/>
        </w:rPr>
        <w:t xml:space="preserve"> </w:t>
      </w:r>
      <w:r>
        <w:rPr>
          <w:rFonts w:hint="eastAsia"/>
        </w:rPr>
        <w:t>요청하여</w:t>
      </w:r>
      <w:r>
        <w:rPr>
          <w:rFonts w:hint="eastAsia"/>
        </w:rPr>
        <w:t xml:space="preserve"> 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신분증으로</w:t>
      </w:r>
      <w:r>
        <w:rPr>
          <w:rFonts w:hint="eastAsia"/>
        </w:rPr>
        <w:t xml:space="preserve"> </w:t>
      </w:r>
      <w:r>
        <w:rPr>
          <w:rFonts w:hint="eastAsia"/>
        </w:rPr>
        <w:t>인증을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단계와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 w:rsidR="007263A0">
        <w:rPr>
          <w:rFonts w:hint="eastAsia"/>
        </w:rPr>
        <w:t>.</w:t>
      </w:r>
    </w:p>
    <w:p w14:paraId="3DB32498" w14:textId="77777777" w:rsidR="00D9558E" w:rsidRPr="00466C58" w:rsidRDefault="00D9558E" w:rsidP="00D9558E"/>
    <w:p w14:paraId="1C8FA88C" w14:textId="77777777" w:rsidR="00466C58" w:rsidRDefault="00466C58" w:rsidP="00D9558E"/>
    <w:p w14:paraId="4E41C7B8" w14:textId="03BF41D0" w:rsidR="00D9558E" w:rsidRDefault="00B14C99" w:rsidP="00D9558E">
      <w:r>
        <w:rPr>
          <w:noProof/>
        </w:rPr>
        <w:drawing>
          <wp:inline distT="0" distB="0" distL="0" distR="0" wp14:anchorId="3C504FE3" wp14:editId="31FE4C3B">
            <wp:extent cx="5734050" cy="42576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7B4E9" w14:textId="77777777" w:rsidR="008F24AF" w:rsidRDefault="008F24AF" w:rsidP="008F24AF">
      <w:pPr>
        <w:pStyle w:val="ac"/>
        <w:spacing w:after="180"/>
        <w:ind w:leftChars="0" w:left="0"/>
        <w:jc w:val="center"/>
      </w:pPr>
      <w:bookmarkStart w:id="15" w:name="_Toc40535645"/>
      <w:r>
        <w:rPr>
          <w:rFonts w:hint="eastAsia"/>
        </w:rPr>
        <w:t xml:space="preserve">Figure </w:t>
      </w:r>
      <w:r>
        <w:fldChar w:fldCharType="begin"/>
      </w:r>
      <w:r>
        <w:instrText xml:space="preserve"> SEQ </w:instrText>
      </w:r>
      <w:r>
        <w:instrText>그림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rFonts w:hint="eastAsia"/>
        </w:rPr>
        <w:t xml:space="preserve"> </w:t>
      </w:r>
      <w:r>
        <w:t>.2–</w:t>
      </w:r>
      <w:r>
        <w:rPr>
          <w:rFonts w:hint="eastAsia"/>
        </w:rPr>
        <w:t xml:space="preserve"> </w:t>
      </w:r>
      <w:r>
        <w:rPr>
          <w:rFonts w:hint="eastAsia"/>
        </w:rPr>
        <w:t>신원정보</w:t>
      </w:r>
      <w:r>
        <w:rPr>
          <w:rFonts w:hint="eastAsia"/>
        </w:rPr>
        <w:t xml:space="preserve"> </w:t>
      </w:r>
      <w:r>
        <w:rPr>
          <w:rFonts w:hint="eastAsia"/>
        </w:rPr>
        <w:t>인증요청</w:t>
      </w:r>
      <w:r>
        <w:rPr>
          <w:rFonts w:hint="eastAsia"/>
        </w:rPr>
        <w:t xml:space="preserve"> </w:t>
      </w:r>
      <w:r>
        <w:rPr>
          <w:rFonts w:hint="eastAsia"/>
        </w:rPr>
        <w:t>시퀸스</w:t>
      </w:r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15"/>
      <w:r>
        <w:fldChar w:fldCharType="begin"/>
      </w:r>
      <w:r>
        <w:instrText xml:space="preserve"> </w:instrText>
      </w:r>
      <w:r>
        <w:rPr>
          <w:rFonts w:hint="eastAsia"/>
        </w:rPr>
        <w:instrText>XE "</w:instrText>
      </w:r>
      <w:r>
        <w:rPr>
          <w:rFonts w:hint="eastAsia"/>
        </w:rPr>
        <w:instrText>설정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end"/>
      </w:r>
    </w:p>
    <w:p w14:paraId="73042B07" w14:textId="77777777" w:rsidR="008F24AF" w:rsidRPr="008F24AF" w:rsidRDefault="008F24AF" w:rsidP="00D9558E"/>
    <w:p w14:paraId="01F3AA53" w14:textId="77777777" w:rsidR="008F24AF" w:rsidRDefault="00592407" w:rsidP="00D9558E">
      <w:r>
        <w:br w:type="page"/>
      </w:r>
    </w:p>
    <w:p w14:paraId="7BD9F283" w14:textId="77777777" w:rsidR="00592407" w:rsidRDefault="00592407" w:rsidP="00D9558E">
      <w:r>
        <w:rPr>
          <w:rFonts w:hint="eastAsia"/>
        </w:rPr>
        <w:lastRenderedPageBreak/>
        <w:t>Figure2.2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과정별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73398CEA" w14:textId="77777777" w:rsidR="00BF2D24" w:rsidRDefault="00BF2D24" w:rsidP="00D9558E"/>
    <w:p w14:paraId="01DFF18F" w14:textId="77777777" w:rsidR="00BF2D24" w:rsidRDefault="00BF2D24" w:rsidP="00BF2D24">
      <w:r>
        <w:t xml:space="preserve">1. </w:t>
      </w:r>
      <w:r w:rsidRPr="00BF2D24">
        <w:t xml:space="preserve">Verifer </w:t>
      </w:r>
      <w:r w:rsidRPr="00BF2D24">
        <w:t>즉</w:t>
      </w:r>
      <w:r w:rsidRPr="00BF2D24">
        <w:t xml:space="preserve"> </w:t>
      </w:r>
      <w:r w:rsidRPr="00BF2D24">
        <w:t>사용자에게</w:t>
      </w:r>
      <w:r w:rsidRPr="00BF2D24">
        <w:t xml:space="preserve"> </w:t>
      </w:r>
      <w:r w:rsidRPr="00BF2D24">
        <w:t>신원정보</w:t>
      </w:r>
      <w:r w:rsidRPr="00BF2D24">
        <w:t xml:space="preserve"> </w:t>
      </w:r>
      <w:r w:rsidRPr="00BF2D24">
        <w:t>인증을</w:t>
      </w:r>
      <w:r w:rsidRPr="00BF2D24">
        <w:t xml:space="preserve"> </w:t>
      </w:r>
      <w:r w:rsidRPr="00BF2D24">
        <w:t>요청하는</w:t>
      </w:r>
      <w:r w:rsidRPr="00BF2D24">
        <w:t xml:space="preserve"> </w:t>
      </w:r>
      <w:r w:rsidRPr="00BF2D24">
        <w:t>사람은</w:t>
      </w:r>
      <w:r w:rsidRPr="00BF2D24">
        <w:t xml:space="preserve"> </w:t>
      </w:r>
      <w:r w:rsidRPr="00BF2D24">
        <w:t>사용자</w:t>
      </w:r>
      <w:r w:rsidRPr="00BF2D24">
        <w:t>(Host)</w:t>
      </w:r>
      <w:r w:rsidRPr="00BF2D24">
        <w:t>에게</w:t>
      </w:r>
      <w:r w:rsidRPr="00BF2D24">
        <w:t xml:space="preserve"> </w:t>
      </w:r>
      <w:r w:rsidRPr="00BF2D24">
        <w:t>신원을</w:t>
      </w:r>
      <w:r w:rsidRPr="00BF2D24">
        <w:t xml:space="preserve"> </w:t>
      </w:r>
      <w:r w:rsidRPr="00BF2D24">
        <w:t>요청합니다</w:t>
      </w:r>
      <w:r w:rsidRPr="00BF2D24">
        <w:t>.</w:t>
      </w:r>
    </w:p>
    <w:p w14:paraId="0742BADE" w14:textId="77777777" w:rsidR="00BF2D24" w:rsidRDefault="00BF2D24" w:rsidP="00BF2D24"/>
    <w:p w14:paraId="260787CE" w14:textId="77777777" w:rsidR="00BF2D24" w:rsidRDefault="00BF2D24" w:rsidP="00BF2D24">
      <w:r w:rsidRPr="00BF2D24">
        <w:t xml:space="preserve">2. </w:t>
      </w:r>
      <w:r w:rsidRPr="00BF2D24">
        <w:t>이때</w:t>
      </w:r>
      <w:r w:rsidRPr="00BF2D24">
        <w:t xml:space="preserve"> </w:t>
      </w:r>
      <w:r w:rsidRPr="00BF2D24">
        <w:t>사용자</w:t>
      </w:r>
      <w:r w:rsidRPr="00BF2D24">
        <w:t>(Host)</w:t>
      </w:r>
      <w:r w:rsidRPr="00BF2D24">
        <w:t>는</w:t>
      </w:r>
      <w:r w:rsidRPr="00BF2D24">
        <w:t xml:space="preserve"> </w:t>
      </w:r>
      <w:r w:rsidRPr="00BF2D24">
        <w:t>모바일</w:t>
      </w:r>
      <w:r w:rsidRPr="00BF2D24">
        <w:t xml:space="preserve"> </w:t>
      </w:r>
      <w:r w:rsidRPr="00BF2D24">
        <w:t>신분증</w:t>
      </w:r>
      <w:r w:rsidRPr="00BF2D24">
        <w:t xml:space="preserve"> </w:t>
      </w:r>
      <w:r w:rsidRPr="00BF2D24">
        <w:t>어플리케이션을</w:t>
      </w:r>
      <w:r w:rsidRPr="00BF2D24">
        <w:t xml:space="preserve"> </w:t>
      </w:r>
      <w:r w:rsidRPr="00BF2D24">
        <w:t>통해</w:t>
      </w:r>
      <w:r w:rsidRPr="00BF2D24">
        <w:t xml:space="preserve"> 2.1 QR</w:t>
      </w:r>
      <w:r w:rsidRPr="00BF2D24">
        <w:t>코드생성</w:t>
      </w:r>
      <w:r w:rsidRPr="00BF2D24">
        <w:t>, 2.2 QR</w:t>
      </w:r>
      <w:r w:rsidRPr="00BF2D24">
        <w:t>코드</w:t>
      </w:r>
      <w:r w:rsidRPr="00BF2D24">
        <w:t xml:space="preserve"> </w:t>
      </w:r>
      <w:r w:rsidRPr="00BF2D24">
        <w:t>스캔</w:t>
      </w:r>
      <w:r w:rsidRPr="00BF2D24">
        <w:t xml:space="preserve"> , 2.3 </w:t>
      </w:r>
      <w:r w:rsidRPr="00BF2D24">
        <w:t>휴대폰번호</w:t>
      </w:r>
      <w:r w:rsidRPr="00BF2D24">
        <w:t xml:space="preserve"> </w:t>
      </w:r>
      <w:r w:rsidRPr="00BF2D24">
        <w:t>인증을</w:t>
      </w:r>
      <w:r w:rsidRPr="00BF2D24">
        <w:t xml:space="preserve"> </w:t>
      </w:r>
      <w:r w:rsidRPr="00BF2D24">
        <w:t>통해</w:t>
      </w:r>
      <w:r w:rsidRPr="00BF2D24">
        <w:t xml:space="preserve"> </w:t>
      </w:r>
      <w:r w:rsidRPr="00BF2D24">
        <w:t>신원인증을</w:t>
      </w:r>
      <w:r w:rsidRPr="00BF2D24">
        <w:t xml:space="preserve"> </w:t>
      </w:r>
      <w:r w:rsidRPr="00BF2D24">
        <w:t>할수있습니다</w:t>
      </w:r>
      <w:r w:rsidRPr="00BF2D24">
        <w:t>.</w:t>
      </w:r>
    </w:p>
    <w:p w14:paraId="09F1BA4E" w14:textId="77777777" w:rsidR="00F739EF" w:rsidRPr="00BF2D24" w:rsidRDefault="00F739EF" w:rsidP="00BF2D24"/>
    <w:p w14:paraId="1984E9B7" w14:textId="77777777" w:rsidR="00BF2D24" w:rsidRPr="00BF2D24" w:rsidRDefault="00BF2D24" w:rsidP="00BF2D24"/>
    <w:p w14:paraId="1B06C320" w14:textId="77777777" w:rsidR="00BF2D24" w:rsidRDefault="00BF2D24" w:rsidP="00BF2D24">
      <w:r w:rsidRPr="00BF2D24">
        <w:t>2.1 QR</w:t>
      </w:r>
      <w:r w:rsidRPr="00BF2D24">
        <w:t>코드</w:t>
      </w:r>
      <w:r w:rsidRPr="00BF2D24">
        <w:t xml:space="preserve"> </w:t>
      </w:r>
      <w:r w:rsidRPr="00BF2D24">
        <w:t>생성은</w:t>
      </w:r>
      <w:r w:rsidRPr="00BF2D24">
        <w:t xml:space="preserve"> </w:t>
      </w:r>
      <w:r w:rsidRPr="00BF2D24">
        <w:t>사용자</w:t>
      </w:r>
      <w:r w:rsidRPr="00BF2D24">
        <w:t>(Host)</w:t>
      </w:r>
      <w:r w:rsidRPr="00BF2D24">
        <w:t>가</w:t>
      </w:r>
      <w:r w:rsidRPr="00BF2D24">
        <w:t xml:space="preserve"> </w:t>
      </w:r>
      <w:r w:rsidRPr="00BF2D24">
        <w:t>어플리케이션에서</w:t>
      </w:r>
      <w:r w:rsidRPr="00BF2D24">
        <w:t xml:space="preserve"> </w:t>
      </w:r>
      <w:r w:rsidRPr="00BF2D24">
        <w:t>이</w:t>
      </w:r>
      <w:r w:rsidRPr="00BF2D24">
        <w:t xml:space="preserve"> QR</w:t>
      </w:r>
      <w:r w:rsidRPr="00BF2D24">
        <w:t>코드</w:t>
      </w:r>
      <w:r w:rsidRPr="00BF2D24">
        <w:t xml:space="preserve"> </w:t>
      </w:r>
      <w:r w:rsidRPr="00BF2D24">
        <w:t>생성버튼을</w:t>
      </w:r>
      <w:r w:rsidRPr="00BF2D24">
        <w:t xml:space="preserve"> </w:t>
      </w:r>
      <w:r w:rsidRPr="00BF2D24">
        <w:t>누르게</w:t>
      </w:r>
      <w:r w:rsidRPr="00BF2D24">
        <w:t xml:space="preserve"> </w:t>
      </w:r>
      <w:r w:rsidRPr="00BF2D24">
        <w:t>된다면</w:t>
      </w:r>
      <w:r w:rsidRPr="00BF2D24">
        <w:t xml:space="preserve"> </w:t>
      </w:r>
      <w:r w:rsidRPr="00BF2D24">
        <w:t>어플리케이션은</w:t>
      </w:r>
      <w:r w:rsidRPr="00BF2D24">
        <w:t xml:space="preserve"> </w:t>
      </w:r>
      <w:r w:rsidRPr="00BF2D24">
        <w:t>사용자의</w:t>
      </w:r>
      <w:r w:rsidRPr="00BF2D24">
        <w:t xml:space="preserve"> ID</w:t>
      </w:r>
      <w:r w:rsidRPr="00BF2D24">
        <w:t>기반으로</w:t>
      </w:r>
      <w:r w:rsidRPr="00BF2D24">
        <w:t xml:space="preserve"> QR</w:t>
      </w:r>
      <w:r w:rsidRPr="00BF2D24">
        <w:t>코드를</w:t>
      </w:r>
      <w:r w:rsidRPr="00BF2D24">
        <w:t xml:space="preserve"> </w:t>
      </w:r>
      <w:r w:rsidRPr="00BF2D24">
        <w:t>생성합니다</w:t>
      </w:r>
    </w:p>
    <w:p w14:paraId="6D784FD7" w14:textId="77777777" w:rsidR="00BF2D24" w:rsidRPr="00BF2D24" w:rsidRDefault="00BF2D24" w:rsidP="00BF2D24">
      <w:r w:rsidRPr="00BF2D24">
        <w:t>2.1.1 Verifer</w:t>
      </w:r>
      <w:r w:rsidRPr="00BF2D24">
        <w:t>는</w:t>
      </w:r>
      <w:r w:rsidRPr="00BF2D24">
        <w:t xml:space="preserve"> </w:t>
      </w:r>
      <w:r w:rsidRPr="00BF2D24">
        <w:t>자신의</w:t>
      </w:r>
      <w:r w:rsidRPr="00BF2D24">
        <w:t xml:space="preserve"> </w:t>
      </w:r>
      <w:r w:rsidRPr="00BF2D24">
        <w:t>휴대폰으로</w:t>
      </w:r>
      <w:r w:rsidRPr="00BF2D24">
        <w:t xml:space="preserve"> </w:t>
      </w:r>
      <w:r w:rsidRPr="00BF2D24">
        <w:t>사용자가</w:t>
      </w:r>
      <w:r w:rsidRPr="00BF2D24">
        <w:t xml:space="preserve"> </w:t>
      </w:r>
      <w:r w:rsidRPr="00BF2D24">
        <w:t>생성한</w:t>
      </w:r>
      <w:r w:rsidRPr="00BF2D24">
        <w:t xml:space="preserve"> QR</w:t>
      </w:r>
      <w:r w:rsidRPr="00BF2D24">
        <w:t>코드를</w:t>
      </w:r>
      <w:r w:rsidRPr="00BF2D24">
        <w:t xml:space="preserve"> </w:t>
      </w:r>
      <w:r w:rsidRPr="00BF2D24">
        <w:t>어플리케이션을</w:t>
      </w:r>
      <w:r w:rsidRPr="00BF2D24">
        <w:t xml:space="preserve"> </w:t>
      </w:r>
      <w:r w:rsidRPr="00BF2D24">
        <w:t>통해</w:t>
      </w:r>
      <w:r w:rsidRPr="00BF2D24">
        <w:t xml:space="preserve"> </w:t>
      </w:r>
      <w:r w:rsidRPr="00BF2D24">
        <w:t>스캔을</w:t>
      </w:r>
      <w:r w:rsidRPr="00BF2D24">
        <w:t xml:space="preserve"> </w:t>
      </w:r>
      <w:r w:rsidRPr="00BF2D24">
        <w:t>하면</w:t>
      </w:r>
      <w:r w:rsidRPr="00BF2D24">
        <w:t xml:space="preserve"> </w:t>
      </w:r>
      <w:r w:rsidRPr="00BF2D24">
        <w:t>어플리케이션은</w:t>
      </w:r>
      <w:r w:rsidRPr="00BF2D24">
        <w:t xml:space="preserve"> </w:t>
      </w:r>
      <w:r w:rsidRPr="00BF2D24">
        <w:t>이</w:t>
      </w:r>
      <w:r w:rsidRPr="00BF2D24">
        <w:t xml:space="preserve"> QR</w:t>
      </w:r>
      <w:r w:rsidRPr="00BF2D24">
        <w:t>코드에</w:t>
      </w:r>
      <w:r w:rsidRPr="00BF2D24">
        <w:t xml:space="preserve"> </w:t>
      </w:r>
      <w:r w:rsidRPr="00BF2D24">
        <w:t>맞는</w:t>
      </w:r>
      <w:r w:rsidRPr="00BF2D24">
        <w:t xml:space="preserve"> ID</w:t>
      </w:r>
      <w:r w:rsidRPr="00BF2D24">
        <w:t>를</w:t>
      </w:r>
      <w:r w:rsidRPr="00BF2D24">
        <w:t xml:space="preserve"> </w:t>
      </w:r>
    </w:p>
    <w:p w14:paraId="3B9BEFEB" w14:textId="77777777" w:rsidR="00BF2D24" w:rsidRPr="00BF2D24" w:rsidRDefault="00BF2D24" w:rsidP="00BF2D24">
      <w:r w:rsidRPr="00BF2D24">
        <w:t>블록체인에</w:t>
      </w:r>
      <w:r w:rsidRPr="00BF2D24">
        <w:t xml:space="preserve"> </w:t>
      </w:r>
      <w:r w:rsidRPr="00BF2D24">
        <w:t>요청을</w:t>
      </w:r>
      <w:r w:rsidRPr="00BF2D24">
        <w:t xml:space="preserve"> </w:t>
      </w:r>
      <w:r w:rsidRPr="00BF2D24">
        <w:t>합니다</w:t>
      </w:r>
      <w:r w:rsidRPr="00BF2D24">
        <w:t>.</w:t>
      </w:r>
    </w:p>
    <w:p w14:paraId="684FCF87" w14:textId="77777777" w:rsidR="00BF2D24" w:rsidRDefault="00BF2D24" w:rsidP="00BF2D24"/>
    <w:p w14:paraId="58D960FB" w14:textId="77777777" w:rsidR="00FC41F1" w:rsidRPr="00BF2D24" w:rsidRDefault="00FC41F1" w:rsidP="00BF2D24"/>
    <w:p w14:paraId="266A6F73" w14:textId="77777777" w:rsidR="00BF2D24" w:rsidRPr="00BF2D24" w:rsidRDefault="00BF2D24" w:rsidP="00BF2D24">
      <w:r w:rsidRPr="00BF2D24">
        <w:t xml:space="preserve">2.2 </w:t>
      </w:r>
      <w:r w:rsidRPr="00BF2D24">
        <w:t>사용자</w:t>
      </w:r>
      <w:r w:rsidRPr="00BF2D24">
        <w:t>(Host)</w:t>
      </w:r>
      <w:r w:rsidRPr="00BF2D24">
        <w:t>는</w:t>
      </w:r>
      <w:r w:rsidRPr="00BF2D24">
        <w:t xml:space="preserve"> </w:t>
      </w:r>
      <w:r w:rsidRPr="00BF2D24">
        <w:t>어플리케이션에서</w:t>
      </w:r>
      <w:r w:rsidRPr="00BF2D24">
        <w:t xml:space="preserve"> QR</w:t>
      </w:r>
      <w:r w:rsidRPr="00BF2D24">
        <w:t>코드</w:t>
      </w:r>
      <w:r w:rsidRPr="00BF2D24">
        <w:t xml:space="preserve"> </w:t>
      </w:r>
      <w:r w:rsidRPr="00BF2D24">
        <w:t>스캔을</w:t>
      </w:r>
      <w:r w:rsidRPr="00BF2D24">
        <w:t xml:space="preserve"> </w:t>
      </w:r>
      <w:r w:rsidRPr="00BF2D24">
        <w:t>클릭을</w:t>
      </w:r>
      <w:r w:rsidRPr="00BF2D24">
        <w:t xml:space="preserve"> </w:t>
      </w:r>
      <w:r w:rsidRPr="00BF2D24">
        <w:t>합니다</w:t>
      </w:r>
      <w:r w:rsidRPr="00BF2D24">
        <w:t>.</w:t>
      </w:r>
    </w:p>
    <w:p w14:paraId="5C4268B1" w14:textId="77777777" w:rsidR="00BF2D24" w:rsidRDefault="00BF2D24" w:rsidP="00BF2D24"/>
    <w:p w14:paraId="7AB726F0" w14:textId="77777777" w:rsidR="00BF2D24" w:rsidRPr="00BF2D24" w:rsidRDefault="00BF2D24" w:rsidP="00BF2D24">
      <w:r w:rsidRPr="00BF2D24">
        <w:t>2.2.1 QR</w:t>
      </w:r>
      <w:r w:rsidRPr="00BF2D24">
        <w:t>코드</w:t>
      </w:r>
      <w:r w:rsidRPr="00BF2D24">
        <w:t xml:space="preserve"> </w:t>
      </w:r>
      <w:r w:rsidRPr="00BF2D24">
        <w:t>스캔</w:t>
      </w:r>
      <w:r w:rsidRPr="00BF2D24">
        <w:t xml:space="preserve"> </w:t>
      </w:r>
      <w:r w:rsidRPr="00BF2D24">
        <w:t>버튼을</w:t>
      </w:r>
      <w:r w:rsidRPr="00BF2D24">
        <w:t xml:space="preserve"> </w:t>
      </w:r>
      <w:r w:rsidRPr="00BF2D24">
        <w:t>클릭하면</w:t>
      </w:r>
      <w:r w:rsidRPr="00BF2D24">
        <w:t xml:space="preserve"> </w:t>
      </w:r>
      <w:r w:rsidRPr="00BF2D24">
        <w:t>사용자의</w:t>
      </w:r>
      <w:r w:rsidRPr="00BF2D24">
        <w:t xml:space="preserve"> </w:t>
      </w:r>
      <w:r w:rsidRPr="00BF2D24">
        <w:t>휴대폰은</w:t>
      </w:r>
      <w:r w:rsidRPr="00BF2D24">
        <w:t xml:space="preserve"> </w:t>
      </w:r>
      <w:r w:rsidRPr="00BF2D24">
        <w:t>카메라를</w:t>
      </w:r>
      <w:r w:rsidRPr="00BF2D24">
        <w:t xml:space="preserve"> </w:t>
      </w:r>
      <w:r w:rsidRPr="00BF2D24">
        <w:t>실행하여</w:t>
      </w:r>
      <w:r w:rsidRPr="00BF2D24">
        <w:t xml:space="preserve"> QR</w:t>
      </w:r>
      <w:r w:rsidRPr="00BF2D24">
        <w:t>코드를</w:t>
      </w:r>
      <w:r w:rsidRPr="00BF2D24">
        <w:t xml:space="preserve"> </w:t>
      </w:r>
      <w:r w:rsidRPr="00BF2D24">
        <w:t>스캔할수있습니다</w:t>
      </w:r>
      <w:r w:rsidRPr="00BF2D24">
        <w:t>.</w:t>
      </w:r>
    </w:p>
    <w:p w14:paraId="5F5DC0D1" w14:textId="77777777" w:rsidR="00BF2D24" w:rsidRPr="00BF2D24" w:rsidRDefault="00BF2D24" w:rsidP="00BF2D24">
      <w:r w:rsidRPr="00BF2D24">
        <w:t xml:space="preserve">2.2.2 </w:t>
      </w:r>
      <w:r w:rsidRPr="00BF2D24">
        <w:t>카메라를</w:t>
      </w:r>
      <w:r w:rsidRPr="00BF2D24">
        <w:t xml:space="preserve"> </w:t>
      </w:r>
      <w:r w:rsidRPr="00BF2D24">
        <w:t>통해</w:t>
      </w:r>
      <w:r w:rsidRPr="00BF2D24">
        <w:t xml:space="preserve"> QR</w:t>
      </w:r>
      <w:r w:rsidRPr="00BF2D24">
        <w:t>코드를</w:t>
      </w:r>
      <w:r w:rsidRPr="00BF2D24">
        <w:t xml:space="preserve"> </w:t>
      </w:r>
      <w:r w:rsidRPr="00BF2D24">
        <w:t>스캔하면</w:t>
      </w:r>
      <w:r w:rsidRPr="00BF2D24">
        <w:t xml:space="preserve"> </w:t>
      </w:r>
      <w:r w:rsidRPr="00BF2D24">
        <w:t>해당</w:t>
      </w:r>
      <w:r w:rsidRPr="00BF2D24">
        <w:t xml:space="preserve"> QR</w:t>
      </w:r>
      <w:r w:rsidRPr="00BF2D24">
        <w:t>코드의</w:t>
      </w:r>
      <w:r w:rsidRPr="00BF2D24">
        <w:t xml:space="preserve"> ID</w:t>
      </w:r>
      <w:r w:rsidRPr="00BF2D24">
        <w:t>기반으로</w:t>
      </w:r>
      <w:r w:rsidRPr="00BF2D24">
        <w:t xml:space="preserve"> </w:t>
      </w:r>
      <w:r w:rsidRPr="00BF2D24">
        <w:t>블록체인에</w:t>
      </w:r>
      <w:r w:rsidRPr="00BF2D24">
        <w:t xml:space="preserve"> </w:t>
      </w:r>
      <w:r w:rsidRPr="00BF2D24">
        <w:t>요청을</w:t>
      </w:r>
      <w:r w:rsidRPr="00BF2D24">
        <w:t xml:space="preserve"> </w:t>
      </w:r>
      <w:r w:rsidRPr="00BF2D24">
        <w:t>합니다</w:t>
      </w:r>
    </w:p>
    <w:p w14:paraId="2ABB070A" w14:textId="77777777" w:rsidR="00BF2D24" w:rsidRPr="00BF2D24" w:rsidRDefault="00BF2D24" w:rsidP="00BF2D24"/>
    <w:p w14:paraId="6409E0CC" w14:textId="77777777" w:rsidR="002F6697" w:rsidRDefault="002F6697" w:rsidP="00BF2D24"/>
    <w:p w14:paraId="6A01EDF7" w14:textId="77777777" w:rsidR="00BF2D24" w:rsidRPr="00BF2D24" w:rsidRDefault="00BF2D24" w:rsidP="00BF2D24">
      <w:r w:rsidRPr="00BF2D24">
        <w:t xml:space="preserve">2.3 Verifer </w:t>
      </w:r>
      <w:r w:rsidRPr="00BF2D24">
        <w:t>즉</w:t>
      </w:r>
      <w:r w:rsidRPr="00BF2D24">
        <w:t xml:space="preserve"> </w:t>
      </w:r>
      <w:r w:rsidRPr="00BF2D24">
        <w:t>사용자에게</w:t>
      </w:r>
      <w:r w:rsidRPr="00BF2D24">
        <w:t xml:space="preserve"> </w:t>
      </w:r>
      <w:r w:rsidRPr="00BF2D24">
        <w:t>신원정보</w:t>
      </w:r>
      <w:r w:rsidRPr="00BF2D24">
        <w:t xml:space="preserve"> </w:t>
      </w:r>
      <w:r w:rsidRPr="00BF2D24">
        <w:t>인증을</w:t>
      </w:r>
      <w:r w:rsidRPr="00BF2D24">
        <w:t xml:space="preserve"> </w:t>
      </w:r>
      <w:r w:rsidRPr="00BF2D24">
        <w:t>요청하는</w:t>
      </w:r>
      <w:r w:rsidRPr="00BF2D24">
        <w:t xml:space="preserve"> </w:t>
      </w:r>
      <w:r w:rsidRPr="00BF2D24">
        <w:t>사람은</w:t>
      </w:r>
      <w:r w:rsidRPr="00BF2D24">
        <w:t xml:space="preserve"> </w:t>
      </w:r>
      <w:r w:rsidRPr="00BF2D24">
        <w:t>사용자</w:t>
      </w:r>
      <w:r w:rsidRPr="00BF2D24">
        <w:t>(Host)</w:t>
      </w:r>
      <w:r w:rsidRPr="00BF2D24">
        <w:t>의</w:t>
      </w:r>
      <w:r w:rsidRPr="00BF2D24">
        <w:t xml:space="preserve"> </w:t>
      </w:r>
      <w:r w:rsidRPr="00BF2D24">
        <w:t>휴대폰에</w:t>
      </w:r>
      <w:r w:rsidRPr="00BF2D24">
        <w:t xml:space="preserve"> </w:t>
      </w:r>
      <w:r w:rsidRPr="00BF2D24">
        <w:t>인증번호</w:t>
      </w:r>
      <w:r w:rsidRPr="00BF2D24">
        <w:t xml:space="preserve"> </w:t>
      </w:r>
      <w:r w:rsidRPr="00BF2D24">
        <w:t>요청</w:t>
      </w:r>
      <w:r w:rsidRPr="00BF2D24">
        <w:t xml:space="preserve"> </w:t>
      </w:r>
      <w:r w:rsidRPr="00BF2D24">
        <w:t>메세지를</w:t>
      </w:r>
      <w:r w:rsidRPr="00BF2D24">
        <w:t xml:space="preserve"> </w:t>
      </w:r>
      <w:r w:rsidRPr="00BF2D24">
        <w:t>날립니다</w:t>
      </w:r>
      <w:r w:rsidRPr="00BF2D24">
        <w:t xml:space="preserve">. </w:t>
      </w:r>
    </w:p>
    <w:p w14:paraId="6713003C" w14:textId="77777777" w:rsidR="00BF2D24" w:rsidRDefault="00BF2D24" w:rsidP="00BF2D24">
      <w:r w:rsidRPr="00BF2D24">
        <w:t>(</w:t>
      </w:r>
      <w:r w:rsidRPr="00BF2D24">
        <w:t>이떄</w:t>
      </w:r>
      <w:r w:rsidRPr="00BF2D24">
        <w:t xml:space="preserve"> </w:t>
      </w:r>
      <w:r w:rsidRPr="00BF2D24">
        <w:t>사용자는</w:t>
      </w:r>
      <w:r w:rsidRPr="00BF2D24">
        <w:t xml:space="preserve"> </w:t>
      </w:r>
      <w:r w:rsidRPr="00BF2D24">
        <w:t>해당</w:t>
      </w:r>
      <w:r w:rsidRPr="00BF2D24">
        <w:t xml:space="preserve"> </w:t>
      </w:r>
      <w:r w:rsidRPr="00BF2D24">
        <w:t>인증</w:t>
      </w:r>
      <w:r w:rsidRPr="00BF2D24">
        <w:t xml:space="preserve"> </w:t>
      </w:r>
      <w:r w:rsidRPr="00BF2D24">
        <w:t>페이지를</w:t>
      </w:r>
      <w:r w:rsidRPr="00BF2D24">
        <w:t xml:space="preserve"> </w:t>
      </w:r>
      <w:r w:rsidRPr="00BF2D24">
        <w:t>통해</w:t>
      </w:r>
      <w:r w:rsidRPr="00BF2D24">
        <w:t xml:space="preserve"> </w:t>
      </w:r>
      <w:r w:rsidRPr="00BF2D24">
        <w:t>인증번호를</w:t>
      </w:r>
      <w:r w:rsidRPr="00BF2D24">
        <w:t xml:space="preserve"> </w:t>
      </w:r>
      <w:r w:rsidRPr="00BF2D24">
        <w:t>알고있습니다</w:t>
      </w:r>
      <w:r w:rsidRPr="00BF2D24">
        <w:t>)</w:t>
      </w:r>
    </w:p>
    <w:p w14:paraId="5EFCE007" w14:textId="77777777" w:rsidR="00ED1D0A" w:rsidRPr="00BF2D24" w:rsidRDefault="00ED1D0A" w:rsidP="00BF2D24"/>
    <w:p w14:paraId="262B4B67" w14:textId="77777777" w:rsidR="00BF2D24" w:rsidRPr="00BF2D24" w:rsidRDefault="00BF2D24" w:rsidP="00BF2D24">
      <w:r w:rsidRPr="00BF2D24">
        <w:t xml:space="preserve">2.3.1 </w:t>
      </w:r>
      <w:r w:rsidRPr="00BF2D24">
        <w:t>이를</w:t>
      </w:r>
      <w:r w:rsidRPr="00BF2D24">
        <w:t xml:space="preserve"> </w:t>
      </w:r>
      <w:r w:rsidRPr="00BF2D24">
        <w:t>통해</w:t>
      </w:r>
      <w:r w:rsidRPr="00BF2D24">
        <w:t xml:space="preserve"> </w:t>
      </w:r>
      <w:r w:rsidRPr="00BF2D24">
        <w:t>사용자</w:t>
      </w:r>
      <w:r w:rsidRPr="00BF2D24">
        <w:t>(Host)</w:t>
      </w:r>
      <w:r w:rsidRPr="00BF2D24">
        <w:t>는</w:t>
      </w:r>
      <w:r w:rsidRPr="00BF2D24">
        <w:t xml:space="preserve"> </w:t>
      </w:r>
      <w:r w:rsidRPr="00BF2D24">
        <w:t>어플리케이션의</w:t>
      </w:r>
      <w:r w:rsidRPr="00BF2D24">
        <w:t xml:space="preserve"> </w:t>
      </w:r>
      <w:r w:rsidRPr="00BF2D24">
        <w:t>알림을</w:t>
      </w:r>
      <w:r w:rsidRPr="00BF2D24">
        <w:t xml:space="preserve"> </w:t>
      </w:r>
      <w:r w:rsidRPr="00BF2D24">
        <w:t>확인할수있습니다</w:t>
      </w:r>
      <w:r w:rsidRPr="00BF2D24">
        <w:t>.</w:t>
      </w:r>
    </w:p>
    <w:p w14:paraId="65F8869B" w14:textId="77777777" w:rsidR="00BF2D24" w:rsidRPr="00BF2D24" w:rsidRDefault="00BF2D24" w:rsidP="00BF2D24">
      <w:r w:rsidRPr="00BF2D24">
        <w:t xml:space="preserve">2.3.2 </w:t>
      </w:r>
      <w:r w:rsidRPr="00BF2D24">
        <w:t>사용자</w:t>
      </w:r>
      <w:r w:rsidRPr="00BF2D24">
        <w:t>(Host)</w:t>
      </w:r>
      <w:r w:rsidRPr="00BF2D24">
        <w:t>는</w:t>
      </w:r>
      <w:r w:rsidRPr="00BF2D24">
        <w:t xml:space="preserve"> </w:t>
      </w:r>
      <w:r w:rsidRPr="00BF2D24">
        <w:t>어플리케이션의</w:t>
      </w:r>
      <w:r w:rsidRPr="00BF2D24">
        <w:t xml:space="preserve"> </w:t>
      </w:r>
      <w:r w:rsidRPr="00BF2D24">
        <w:t>알림을</w:t>
      </w:r>
      <w:r w:rsidRPr="00BF2D24">
        <w:t xml:space="preserve"> </w:t>
      </w:r>
      <w:r w:rsidRPr="00BF2D24">
        <w:t>확인하고</w:t>
      </w:r>
      <w:r w:rsidRPr="00BF2D24">
        <w:t xml:space="preserve"> </w:t>
      </w:r>
      <w:r w:rsidRPr="00BF2D24">
        <w:t>인증</w:t>
      </w:r>
      <w:r w:rsidRPr="00BF2D24">
        <w:t xml:space="preserve"> </w:t>
      </w:r>
      <w:r w:rsidRPr="00BF2D24">
        <w:t>페이지를</w:t>
      </w:r>
      <w:r w:rsidRPr="00BF2D24">
        <w:t xml:space="preserve"> </w:t>
      </w:r>
      <w:r w:rsidRPr="00BF2D24">
        <w:t>통해</w:t>
      </w:r>
      <w:r w:rsidRPr="00BF2D24">
        <w:t xml:space="preserve"> </w:t>
      </w:r>
      <w:r w:rsidRPr="00BF2D24">
        <w:t>알게된</w:t>
      </w:r>
      <w:r w:rsidRPr="00BF2D24">
        <w:t xml:space="preserve"> </w:t>
      </w:r>
      <w:r w:rsidRPr="00BF2D24">
        <w:t>인증번호를</w:t>
      </w:r>
      <w:r w:rsidRPr="00BF2D24">
        <w:t xml:space="preserve"> </w:t>
      </w:r>
      <w:r w:rsidRPr="00BF2D24">
        <w:t>입력을</w:t>
      </w:r>
      <w:r w:rsidRPr="00BF2D24">
        <w:t xml:space="preserve"> </w:t>
      </w:r>
      <w:r w:rsidRPr="00BF2D24">
        <w:t>하여</w:t>
      </w:r>
      <w:r w:rsidRPr="00BF2D24">
        <w:t xml:space="preserve"> </w:t>
      </w:r>
      <w:r w:rsidRPr="00BF2D24">
        <w:t>검증이</w:t>
      </w:r>
      <w:r w:rsidRPr="00BF2D24">
        <w:t xml:space="preserve"> </w:t>
      </w:r>
      <w:r w:rsidRPr="00BF2D24">
        <w:t>완료되면</w:t>
      </w:r>
      <w:r w:rsidRPr="00BF2D24">
        <w:t xml:space="preserve"> </w:t>
      </w:r>
      <w:r w:rsidRPr="00BF2D24">
        <w:t>사용자의</w:t>
      </w:r>
      <w:r w:rsidRPr="00BF2D24">
        <w:t xml:space="preserve"> ID</w:t>
      </w:r>
      <w:r w:rsidRPr="00BF2D24">
        <w:t>를</w:t>
      </w:r>
      <w:r w:rsidR="000317CB">
        <w:t xml:space="preserve"> </w:t>
      </w:r>
      <w:r w:rsidRPr="00BF2D24">
        <w:t>블록체인에</w:t>
      </w:r>
      <w:r w:rsidRPr="00BF2D24">
        <w:t xml:space="preserve"> </w:t>
      </w:r>
      <w:r w:rsidRPr="00BF2D24">
        <w:t>요청을</w:t>
      </w:r>
      <w:r w:rsidRPr="00BF2D24">
        <w:t xml:space="preserve"> </w:t>
      </w:r>
      <w:r w:rsidRPr="00BF2D24">
        <w:t>합니다</w:t>
      </w:r>
      <w:r w:rsidRPr="00BF2D24">
        <w:t>.</w:t>
      </w:r>
    </w:p>
    <w:p w14:paraId="0A50E07F" w14:textId="77777777" w:rsidR="00BF2D24" w:rsidRPr="00BF2D24" w:rsidRDefault="00BF2D24" w:rsidP="00BF2D24"/>
    <w:p w14:paraId="5BC12919" w14:textId="77777777" w:rsidR="00BF2D24" w:rsidRPr="00BF2D24" w:rsidRDefault="00BF2D24" w:rsidP="00BF2D24"/>
    <w:p w14:paraId="1C52906E" w14:textId="77777777" w:rsidR="00BF2D24" w:rsidRPr="00BF2D24" w:rsidRDefault="00BF2D24" w:rsidP="00BF2D24">
      <w:r>
        <w:br w:type="page"/>
      </w:r>
      <w:r w:rsidRPr="00BF2D24">
        <w:lastRenderedPageBreak/>
        <w:t xml:space="preserve">3. 2.1 ,2.2 2.3 </w:t>
      </w:r>
      <w:r w:rsidRPr="00BF2D24">
        <w:t>신원인증방식으로</w:t>
      </w:r>
      <w:r w:rsidRPr="00BF2D24">
        <w:t xml:space="preserve"> </w:t>
      </w:r>
      <w:r w:rsidRPr="00BF2D24">
        <w:t>블록체인에</w:t>
      </w:r>
      <w:r w:rsidRPr="00BF2D24">
        <w:t xml:space="preserve"> </w:t>
      </w:r>
      <w:r w:rsidRPr="00BF2D24">
        <w:t>사용자의</w:t>
      </w:r>
      <w:r w:rsidRPr="00BF2D24">
        <w:t xml:space="preserve"> ID</w:t>
      </w:r>
      <w:r w:rsidRPr="00BF2D24">
        <w:t>로</w:t>
      </w:r>
      <w:r w:rsidRPr="00BF2D24">
        <w:t xml:space="preserve"> </w:t>
      </w:r>
      <w:r w:rsidRPr="00BF2D24">
        <w:t>요청을하고</w:t>
      </w:r>
      <w:r w:rsidRPr="00BF2D24">
        <w:t xml:space="preserve"> </w:t>
      </w:r>
      <w:r w:rsidRPr="00BF2D24">
        <w:t>블록체인에서는</w:t>
      </w:r>
      <w:r w:rsidRPr="00BF2D24">
        <w:t xml:space="preserve"> </w:t>
      </w:r>
      <w:r w:rsidRPr="00BF2D24">
        <w:t>이</w:t>
      </w:r>
      <w:r w:rsidRPr="00BF2D24">
        <w:t xml:space="preserve"> ID</w:t>
      </w:r>
      <w:r w:rsidRPr="00BF2D24">
        <w:t>를</w:t>
      </w:r>
      <w:r w:rsidRPr="00BF2D24">
        <w:t xml:space="preserve"> </w:t>
      </w:r>
      <w:r w:rsidRPr="00BF2D24">
        <w:t>통해</w:t>
      </w:r>
      <w:r w:rsidRPr="00BF2D24">
        <w:t xml:space="preserve"> </w:t>
      </w:r>
      <w:r w:rsidRPr="00BF2D24">
        <w:t>요청하는</w:t>
      </w:r>
      <w:r w:rsidRPr="00BF2D24">
        <w:t xml:space="preserve"> </w:t>
      </w:r>
      <w:r w:rsidRPr="00BF2D24">
        <w:t>사용자의</w:t>
      </w:r>
      <w:r w:rsidRPr="00BF2D24">
        <w:t xml:space="preserve"> </w:t>
      </w:r>
      <w:r w:rsidRPr="00BF2D24">
        <w:t>신원을</w:t>
      </w:r>
      <w:r w:rsidRPr="00BF2D24">
        <w:t xml:space="preserve"> </w:t>
      </w:r>
      <w:r w:rsidRPr="00BF2D24">
        <w:t>검증합니다</w:t>
      </w:r>
      <w:r w:rsidRPr="00BF2D24">
        <w:t>.</w:t>
      </w:r>
    </w:p>
    <w:p w14:paraId="267B9877" w14:textId="77777777" w:rsidR="00BF2D24" w:rsidRPr="00BF2D24" w:rsidRDefault="00BF2D24" w:rsidP="00BF2D24"/>
    <w:p w14:paraId="6E94D229" w14:textId="77777777" w:rsidR="00BF2D24" w:rsidRPr="00BF2D24" w:rsidRDefault="00BF2D24" w:rsidP="00BF2D24">
      <w:r w:rsidRPr="00BF2D24">
        <w:t xml:space="preserve">4. </w:t>
      </w:r>
      <w:r w:rsidRPr="00BF2D24">
        <w:t>블록체인에서</w:t>
      </w:r>
      <w:r w:rsidRPr="00BF2D24">
        <w:t xml:space="preserve"> </w:t>
      </w:r>
      <w:r w:rsidRPr="00BF2D24">
        <w:t>사용자의</w:t>
      </w:r>
      <w:r w:rsidRPr="00BF2D24">
        <w:t xml:space="preserve"> </w:t>
      </w:r>
      <w:r w:rsidRPr="00BF2D24">
        <w:t>신원을</w:t>
      </w:r>
      <w:r w:rsidRPr="00BF2D24">
        <w:t xml:space="preserve"> </w:t>
      </w:r>
      <w:r w:rsidRPr="00BF2D24">
        <w:t>성공적으로</w:t>
      </w:r>
      <w:r w:rsidRPr="00BF2D24">
        <w:t xml:space="preserve"> </w:t>
      </w:r>
      <w:r w:rsidRPr="00BF2D24">
        <w:t>검증을</w:t>
      </w:r>
      <w:r w:rsidRPr="00BF2D24">
        <w:t xml:space="preserve"> </w:t>
      </w:r>
      <w:r w:rsidRPr="00BF2D24">
        <w:t>하면</w:t>
      </w:r>
      <w:r w:rsidRPr="00BF2D24">
        <w:t xml:space="preserve"> Verifer</w:t>
      </w:r>
      <w:r w:rsidRPr="00BF2D24">
        <w:t>에게</w:t>
      </w:r>
      <w:r w:rsidRPr="00BF2D24">
        <w:t xml:space="preserve"> </w:t>
      </w:r>
      <w:r w:rsidRPr="00BF2D24">
        <w:t>사용자의</w:t>
      </w:r>
      <w:r w:rsidRPr="00BF2D24">
        <w:t xml:space="preserve"> </w:t>
      </w:r>
      <w:r w:rsidRPr="00BF2D24">
        <w:t>신원</w:t>
      </w:r>
      <w:r w:rsidRPr="00BF2D24">
        <w:t xml:space="preserve"> </w:t>
      </w:r>
      <w:r w:rsidRPr="00BF2D24">
        <w:t>검증을</w:t>
      </w:r>
      <w:r w:rsidRPr="00BF2D24">
        <w:t xml:space="preserve"> </w:t>
      </w:r>
      <w:r w:rsidRPr="00BF2D24">
        <w:t>성공적으로</w:t>
      </w:r>
      <w:r w:rsidRPr="00BF2D24">
        <w:t xml:space="preserve"> </w:t>
      </w:r>
      <w:r w:rsidRPr="00BF2D24">
        <w:t>했다는</w:t>
      </w:r>
      <w:r w:rsidRPr="00BF2D24">
        <w:t xml:space="preserve"> </w:t>
      </w:r>
      <w:r w:rsidRPr="00BF2D24">
        <w:t>정보를</w:t>
      </w:r>
      <w:r w:rsidRPr="00BF2D24">
        <w:t xml:space="preserve"> </w:t>
      </w:r>
      <w:r w:rsidRPr="00BF2D24">
        <w:t>알립니다</w:t>
      </w:r>
      <w:r w:rsidRPr="00BF2D24">
        <w:t>.</w:t>
      </w:r>
    </w:p>
    <w:p w14:paraId="5E4F734B" w14:textId="77777777" w:rsidR="00BF2D24" w:rsidRPr="00BF2D24" w:rsidRDefault="00BF2D24" w:rsidP="00BF2D24"/>
    <w:p w14:paraId="2906DC97" w14:textId="77777777" w:rsidR="00BF2D24" w:rsidRPr="00BF2D24" w:rsidRDefault="00BF2D24" w:rsidP="00BF2D24">
      <w:r w:rsidRPr="00BF2D24">
        <w:t>5 .Verifer</w:t>
      </w:r>
      <w:r w:rsidRPr="00BF2D24">
        <w:t>는</w:t>
      </w:r>
      <w:r w:rsidRPr="00BF2D24">
        <w:t xml:space="preserve"> </w:t>
      </w:r>
      <w:r w:rsidRPr="00BF2D24">
        <w:t>사용자</w:t>
      </w:r>
      <w:r w:rsidRPr="00BF2D24">
        <w:t>(Host)</w:t>
      </w:r>
      <w:r w:rsidRPr="00BF2D24">
        <w:t>의</w:t>
      </w:r>
      <w:r w:rsidRPr="00BF2D24">
        <w:t xml:space="preserve"> Application</w:t>
      </w:r>
      <w:r w:rsidRPr="00BF2D24">
        <w:t>으로</w:t>
      </w:r>
      <w:r w:rsidRPr="00BF2D24">
        <w:t xml:space="preserve"> </w:t>
      </w:r>
      <w:r w:rsidRPr="00BF2D24">
        <w:t>인증완료했다는</w:t>
      </w:r>
      <w:r w:rsidRPr="00BF2D24">
        <w:t xml:space="preserve"> </w:t>
      </w:r>
      <w:r w:rsidRPr="00BF2D24">
        <w:t>메세지를</w:t>
      </w:r>
      <w:r w:rsidRPr="00BF2D24">
        <w:t xml:space="preserve"> </w:t>
      </w:r>
      <w:r w:rsidRPr="00BF2D24">
        <w:t>띄어줍니다</w:t>
      </w:r>
      <w:r w:rsidRPr="00BF2D24">
        <w:t xml:space="preserve">.  </w:t>
      </w:r>
    </w:p>
    <w:p w14:paraId="07494641" w14:textId="77777777" w:rsidR="00BF2D24" w:rsidRPr="00BF2D24" w:rsidRDefault="00BF2D24" w:rsidP="00BF2D24"/>
    <w:p w14:paraId="2118E456" w14:textId="77777777" w:rsidR="00BF2D24" w:rsidRPr="00BF2D24" w:rsidRDefault="00BF2D24" w:rsidP="00BF2D24">
      <w:r w:rsidRPr="00BF2D24">
        <w:t xml:space="preserve">6. </w:t>
      </w:r>
      <w:r w:rsidRPr="00BF2D24">
        <w:t>사용자</w:t>
      </w:r>
      <w:r w:rsidRPr="00BF2D24">
        <w:t>(Host)</w:t>
      </w:r>
      <w:r w:rsidRPr="00BF2D24">
        <w:t>는</w:t>
      </w:r>
      <w:r w:rsidRPr="00BF2D24">
        <w:t xml:space="preserve"> Application</w:t>
      </w:r>
      <w:r w:rsidRPr="00BF2D24">
        <w:t>을</w:t>
      </w:r>
      <w:r w:rsidRPr="00BF2D24">
        <w:t xml:space="preserve"> </w:t>
      </w:r>
      <w:r w:rsidRPr="00BF2D24">
        <w:t>통해</w:t>
      </w:r>
      <w:r w:rsidRPr="00BF2D24">
        <w:t xml:space="preserve"> </w:t>
      </w:r>
      <w:r w:rsidRPr="00BF2D24">
        <w:t>인증이</w:t>
      </w:r>
      <w:r w:rsidRPr="00BF2D24">
        <w:t xml:space="preserve"> </w:t>
      </w:r>
      <w:r w:rsidRPr="00BF2D24">
        <w:t>완료되었다는것을</w:t>
      </w:r>
      <w:r w:rsidRPr="00BF2D24">
        <w:t xml:space="preserve"> </w:t>
      </w:r>
      <w:r w:rsidRPr="00BF2D24">
        <w:t>확인할수있습니다</w:t>
      </w:r>
      <w:r w:rsidRPr="00BF2D24">
        <w:t>.</w:t>
      </w:r>
    </w:p>
    <w:p w14:paraId="52FC7DF9" w14:textId="77777777" w:rsidR="00BF2D24" w:rsidRDefault="00BF2D24" w:rsidP="00BF2D24"/>
    <w:p w14:paraId="3B79A548" w14:textId="77777777" w:rsidR="00BF2D24" w:rsidRDefault="00BF2D24" w:rsidP="00BF2D24"/>
    <w:p w14:paraId="700C3DA0" w14:textId="77777777" w:rsidR="00B14C99" w:rsidRDefault="00B14C99" w:rsidP="00B14C99">
      <w:pPr>
        <w:pStyle w:val="2"/>
        <w:spacing w:before="360" w:after="360"/>
      </w:pPr>
      <w:r>
        <w:br w:type="page"/>
      </w:r>
      <w:bookmarkStart w:id="16" w:name="_Toc40458251"/>
      <w:bookmarkStart w:id="17" w:name="_Toc40535658"/>
      <w:r>
        <w:rPr>
          <w:rFonts w:hint="eastAsia"/>
        </w:rPr>
        <w:lastRenderedPageBreak/>
        <w:t>신원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bookmarkEnd w:id="16"/>
      <w:bookmarkEnd w:id="17"/>
    </w:p>
    <w:p w14:paraId="20A50D27" w14:textId="77777777" w:rsidR="00B14C99" w:rsidRDefault="00B14C99" w:rsidP="00B14C99">
      <w:r>
        <w:rPr>
          <w:rFonts w:hint="eastAsia"/>
        </w:rPr>
        <w:t>신원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r>
        <w:rPr>
          <w:rFonts w:hint="eastAsia"/>
        </w:rPr>
        <w:t xml:space="preserve"> </w:t>
      </w:r>
      <w:r>
        <w:rPr>
          <w:rFonts w:hint="eastAsia"/>
        </w:rPr>
        <w:t>확인은</w:t>
      </w:r>
      <w:r>
        <w:t xml:space="preserve"> Host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신분증을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인증하였던</w:t>
      </w:r>
      <w:r>
        <w:rPr>
          <w:rFonts w:hint="eastAsia"/>
        </w:rPr>
        <w:t xml:space="preserve"> </w:t>
      </w:r>
      <w:r>
        <w:rPr>
          <w:rFonts w:hint="eastAsia"/>
        </w:rPr>
        <w:t>인증내역을</w:t>
      </w:r>
      <w:r>
        <w:rPr>
          <w:rFonts w:hint="eastAsia"/>
        </w:rPr>
        <w:t xml:space="preserve"> </w:t>
      </w:r>
      <w:r>
        <w:rPr>
          <w:rFonts w:hint="eastAsia"/>
        </w:rPr>
        <w:t>확인하는시퀀스이다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H</w:t>
      </w:r>
      <w:r>
        <w:t>ost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신분증에</w:t>
      </w:r>
      <w:r>
        <w:rPr>
          <w:rFonts w:hint="eastAsia"/>
        </w:rPr>
        <w:t xml:space="preserve"> </w:t>
      </w:r>
      <w:r>
        <w:rPr>
          <w:rFonts w:hint="eastAsia"/>
        </w:rPr>
        <w:t>신원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r>
        <w:rPr>
          <w:rFonts w:hint="eastAsia"/>
        </w:rPr>
        <w:t xml:space="preserve"> </w:t>
      </w:r>
      <w:r>
        <w:rPr>
          <w:rFonts w:hint="eastAsia"/>
        </w:rPr>
        <w:t>확인을</w:t>
      </w:r>
      <w:r>
        <w:rPr>
          <w:rFonts w:hint="eastAsia"/>
        </w:rPr>
        <w:t xml:space="preserve"> </w:t>
      </w:r>
      <w:r>
        <w:rPr>
          <w:rFonts w:hint="eastAsia"/>
        </w:rPr>
        <w:t>요청하며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신분증은</w:t>
      </w:r>
      <w:r>
        <w:rPr>
          <w:rFonts w:hint="eastAsia"/>
        </w:rPr>
        <w:t xml:space="preserve"> </w:t>
      </w:r>
      <w:r>
        <w:t>BlockChain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내역을</w:t>
      </w:r>
      <w:r>
        <w:rPr>
          <w:rFonts w:hint="eastAsia"/>
        </w:rPr>
        <w:t xml:space="preserve"> </w:t>
      </w:r>
      <w:r>
        <w:rPr>
          <w:rFonts w:hint="eastAsia"/>
        </w:rPr>
        <w:t>확인하게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모바일신분증에</w:t>
      </w:r>
      <w:r>
        <w:rPr>
          <w:rFonts w:hint="eastAsia"/>
        </w:rPr>
        <w:t xml:space="preserve"> </w:t>
      </w:r>
      <w:r>
        <w:rPr>
          <w:rFonts w:hint="eastAsia"/>
        </w:rPr>
        <w:t>전달하며</w:t>
      </w:r>
      <w:r>
        <w:t xml:space="preserve">, </w:t>
      </w:r>
      <w:r>
        <w:rPr>
          <w:rFonts w:hint="eastAsia"/>
        </w:rPr>
        <w:t>모바일</w:t>
      </w:r>
      <w:r>
        <w:rPr>
          <w:rFonts w:hint="eastAsia"/>
        </w:rPr>
        <w:t xml:space="preserve"> </w:t>
      </w:r>
      <w:r>
        <w:rPr>
          <w:rFonts w:hint="eastAsia"/>
        </w:rPr>
        <w:t>신분증은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출력하여</w:t>
      </w:r>
      <w:r>
        <w:rPr>
          <w:rFonts w:hint="eastAsia"/>
        </w:rPr>
        <w:t xml:space="preserve"> </w:t>
      </w:r>
      <w:r>
        <w:t>Host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보여주게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76F6458A" w14:textId="77777777" w:rsidR="00B14C99" w:rsidRDefault="00B14C99" w:rsidP="00B14C99"/>
    <w:p w14:paraId="60D6BE0F" w14:textId="3B69C41B" w:rsidR="00B14C99" w:rsidRDefault="00B14C99" w:rsidP="00B14C99">
      <w:pPr>
        <w:pStyle w:val="hstyle0"/>
        <w:keepNext/>
        <w:spacing w:after="180"/>
      </w:pPr>
      <w:r w:rsidRPr="008E012A">
        <w:rPr>
          <w:noProof/>
        </w:rPr>
        <w:drawing>
          <wp:inline distT="0" distB="0" distL="0" distR="0" wp14:anchorId="00A99B64" wp14:editId="062B04F4">
            <wp:extent cx="5400675" cy="3095625"/>
            <wp:effectExtent l="0" t="0" r="0" b="0"/>
            <wp:docPr id="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63A44" w14:textId="23F3C0F0" w:rsidR="00B14C99" w:rsidRDefault="00B14C99" w:rsidP="00B14C99">
      <w:pPr>
        <w:pStyle w:val="ac"/>
        <w:spacing w:after="180"/>
        <w:ind w:leftChars="0" w:left="0"/>
        <w:jc w:val="center"/>
      </w:pPr>
      <w:bookmarkStart w:id="18" w:name="_Toc40535646"/>
      <w:r>
        <w:rPr>
          <w:rFonts w:hint="eastAsia"/>
        </w:rPr>
        <w:t xml:space="preserve">Figure </w:t>
      </w:r>
      <w:r>
        <w:fldChar w:fldCharType="begin"/>
      </w:r>
      <w:r>
        <w:instrText xml:space="preserve"> SEQ </w:instrText>
      </w:r>
      <w:r>
        <w:instrText>그림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t>.3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신원</w:t>
      </w:r>
      <w:r>
        <w:rPr>
          <w:rFonts w:hint="eastAsia"/>
        </w:rPr>
        <w:t xml:space="preserve">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내역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 w:rsidRPr="00312095">
        <w:rPr>
          <w:rFonts w:cs="한컴바탕" w:hint="eastAsia"/>
          <w:bCs/>
        </w:rPr>
        <w:t xml:space="preserve"> Sequence Diagram</w:t>
      </w:r>
      <w:bookmarkEnd w:id="18"/>
      <w: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XE "</w:instrText>
      </w:r>
      <w:r>
        <w:rPr>
          <w:rFonts w:hint="eastAsia"/>
        </w:rPr>
        <w:instrText>설정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end"/>
      </w:r>
    </w:p>
    <w:p w14:paraId="5DA3F61A" w14:textId="79C3EF36" w:rsidR="00B14C99" w:rsidRDefault="00B14C99" w:rsidP="00B14C99">
      <w:pPr>
        <w:pStyle w:val="a3"/>
        <w:spacing w:after="180"/>
        <w:ind w:leftChars="0" w:left="760"/>
        <w:rPr>
          <w:shd w:val="clear" w:color="auto" w:fill="FFFFFF"/>
        </w:rPr>
      </w:pPr>
      <w:r>
        <w:rPr>
          <w:shd w:val="clear" w:color="auto" w:fill="FFFFFF"/>
        </w:rPr>
        <w:t>Figure 2.3</w:t>
      </w:r>
      <w:r>
        <w:rPr>
          <w:rFonts w:hint="eastAsia"/>
          <w:shd w:val="clear" w:color="auto" w:fill="FFFFFF"/>
        </w:rPr>
        <w:t>의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각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과정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설명</w:t>
      </w:r>
    </w:p>
    <w:p w14:paraId="0635FD00" w14:textId="1FE2DF79" w:rsidR="00B14C99" w:rsidRDefault="00B14C99" w:rsidP="00B14C99">
      <w:pPr>
        <w:pStyle w:val="a3"/>
        <w:numPr>
          <w:ilvl w:val="0"/>
          <w:numId w:val="33"/>
        </w:numPr>
        <w:spacing w:after="180"/>
        <w:ind w:leftChars="0"/>
        <w:rPr>
          <w:shd w:val="clear" w:color="auto" w:fill="FFFFFF"/>
        </w:rPr>
      </w:pPr>
      <w:r>
        <w:rPr>
          <w:shd w:val="clear" w:color="auto" w:fill="FFFFFF"/>
        </w:rPr>
        <w:t>Host</w:t>
      </w:r>
      <w:r>
        <w:rPr>
          <w:rFonts w:hint="eastAsia"/>
          <w:shd w:val="clear" w:color="auto" w:fill="FFFFFF"/>
        </w:rPr>
        <w:t>는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모바일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신분증에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신원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인증내역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확인을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요청한다</w:t>
      </w:r>
      <w:r>
        <w:rPr>
          <w:rFonts w:hint="eastAsia"/>
          <w:shd w:val="clear" w:color="auto" w:fill="FFFFFF"/>
        </w:rPr>
        <w:t>.</w:t>
      </w:r>
    </w:p>
    <w:p w14:paraId="6037A89D" w14:textId="77777777" w:rsidR="00B14C99" w:rsidRPr="00F74A29" w:rsidRDefault="00B14C99" w:rsidP="00B14C99">
      <w:pPr>
        <w:pStyle w:val="a3"/>
        <w:numPr>
          <w:ilvl w:val="0"/>
          <w:numId w:val="33"/>
        </w:numPr>
        <w:spacing w:after="180"/>
        <w:ind w:leftChars="0"/>
      </w:pPr>
      <w:r>
        <w:rPr>
          <w:rFonts w:hint="eastAsia"/>
          <w:shd w:val="clear" w:color="auto" w:fill="FFFFFF"/>
        </w:rPr>
        <w:t>모바일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신분증은</w:t>
      </w:r>
      <w:r>
        <w:rPr>
          <w:rFonts w:hint="eastAsia"/>
          <w:shd w:val="clear" w:color="auto" w:fill="FFFFFF"/>
        </w:rPr>
        <w:t xml:space="preserve"> B</w:t>
      </w:r>
      <w:r>
        <w:rPr>
          <w:shd w:val="clear" w:color="auto" w:fill="FFFFFF"/>
        </w:rPr>
        <w:t>lockchain</w:t>
      </w:r>
      <w:r>
        <w:rPr>
          <w:rFonts w:hint="eastAsia"/>
          <w:shd w:val="clear" w:color="auto" w:fill="FFFFFF"/>
        </w:rPr>
        <w:t>에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신원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인증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내역을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요청한다</w:t>
      </w:r>
      <w:r>
        <w:rPr>
          <w:rFonts w:hint="eastAsia"/>
          <w:shd w:val="clear" w:color="auto" w:fill="FFFFFF"/>
        </w:rPr>
        <w:t>.</w:t>
      </w:r>
    </w:p>
    <w:p w14:paraId="44C67D3E" w14:textId="1AC030FD" w:rsidR="00507E98" w:rsidRDefault="00B14C99" w:rsidP="00B14C99">
      <w:pPr>
        <w:numPr>
          <w:ilvl w:val="0"/>
          <w:numId w:val="3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B</w:t>
      </w:r>
      <w:r>
        <w:rPr>
          <w:shd w:val="clear" w:color="auto" w:fill="FFFFFF"/>
        </w:rPr>
        <w:t>lockChian</w:t>
      </w:r>
      <w:r>
        <w:rPr>
          <w:rFonts w:hint="eastAsia"/>
          <w:shd w:val="clear" w:color="auto" w:fill="FFFFFF"/>
        </w:rPr>
        <w:t>은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블록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내에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거래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내역을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확인하여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거래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내역에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대한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데이터를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찾는다</w:t>
      </w:r>
      <w:r>
        <w:rPr>
          <w:rFonts w:hint="eastAsia"/>
          <w:shd w:val="clear" w:color="auto" w:fill="FFFFFF"/>
        </w:rPr>
        <w:t>.</w:t>
      </w:r>
    </w:p>
    <w:p w14:paraId="37611B43" w14:textId="77777777" w:rsidR="00507E98" w:rsidRPr="00F74A29" w:rsidRDefault="00507E98" w:rsidP="00507E98">
      <w:pPr>
        <w:pStyle w:val="a3"/>
        <w:numPr>
          <w:ilvl w:val="0"/>
          <w:numId w:val="33"/>
        </w:numPr>
        <w:spacing w:after="180"/>
        <w:ind w:leftChars="0"/>
      </w:pPr>
      <w:r>
        <w:rPr>
          <w:rFonts w:hint="eastAsia"/>
          <w:shd w:val="clear" w:color="auto" w:fill="FFFFFF"/>
        </w:rPr>
        <w:t>B</w:t>
      </w:r>
      <w:r>
        <w:rPr>
          <w:shd w:val="clear" w:color="auto" w:fill="FFFFFF"/>
        </w:rPr>
        <w:t>lockChain</w:t>
      </w:r>
      <w:r>
        <w:rPr>
          <w:rFonts w:hint="eastAsia"/>
          <w:shd w:val="clear" w:color="auto" w:fill="FFFFFF"/>
        </w:rPr>
        <w:t>은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모바일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신분증에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거래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내역을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전송한다</w:t>
      </w:r>
      <w:r>
        <w:rPr>
          <w:rFonts w:hint="eastAsia"/>
          <w:shd w:val="clear" w:color="auto" w:fill="FFFFFF"/>
        </w:rPr>
        <w:t>.</w:t>
      </w:r>
    </w:p>
    <w:p w14:paraId="5A24230A" w14:textId="78F9D495" w:rsidR="00507E98" w:rsidRPr="00507E98" w:rsidRDefault="00507E98" w:rsidP="00507E98">
      <w:pPr>
        <w:pStyle w:val="a3"/>
        <w:numPr>
          <w:ilvl w:val="0"/>
          <w:numId w:val="33"/>
        </w:numPr>
        <w:spacing w:after="180"/>
        <w:ind w:leftChars="0"/>
        <w:rPr>
          <w:rFonts w:hint="eastAsia"/>
        </w:rPr>
      </w:pPr>
      <w:r>
        <w:rPr>
          <w:rFonts w:hint="eastAsia"/>
          <w:shd w:val="clear" w:color="auto" w:fill="FFFFFF"/>
        </w:rPr>
        <w:t>모바일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신분증은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거래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내역을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화면에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출력하여</w:t>
      </w:r>
      <w:r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Host</w:t>
      </w:r>
      <w:r>
        <w:rPr>
          <w:rFonts w:hint="eastAsia"/>
          <w:shd w:val="clear" w:color="auto" w:fill="FFFFFF"/>
        </w:rPr>
        <w:t>가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확인할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수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있다</w:t>
      </w:r>
      <w:r>
        <w:rPr>
          <w:rFonts w:hint="eastAsia"/>
          <w:shd w:val="clear" w:color="auto" w:fill="FFFFFF"/>
        </w:rPr>
        <w:t>.</w:t>
      </w:r>
    </w:p>
    <w:p w14:paraId="445EF790" w14:textId="77777777" w:rsidR="00507E98" w:rsidRDefault="00507E98">
      <w:pPr>
        <w:widowControl/>
        <w:wordWrap/>
        <w:autoSpaceDE/>
        <w:autoSpaceDN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32C23DE6" w14:textId="46020289" w:rsidR="00BF2D24" w:rsidRDefault="00507E98" w:rsidP="00507E98">
      <w:pPr>
        <w:pStyle w:val="10"/>
        <w:spacing w:before="540" w:after="360"/>
      </w:pPr>
      <w:r>
        <w:rPr>
          <w:rFonts w:hint="eastAsia"/>
        </w:rPr>
        <w:lastRenderedPageBreak/>
        <w:t>Y</w:t>
      </w:r>
      <w:r>
        <w:t>outube &amp; Github Link</w:t>
      </w:r>
    </w:p>
    <w:p w14:paraId="56281C6F" w14:textId="1C216097" w:rsidR="00507E98" w:rsidRPr="00507E98" w:rsidRDefault="00507E98" w:rsidP="00507E98">
      <w:r>
        <w:t xml:space="preserve">Youtube : </w:t>
      </w:r>
      <w:r w:rsidRPr="00507E98">
        <w:t>https://youtu.be/VvhoiggOU1s</w:t>
      </w:r>
    </w:p>
    <w:p w14:paraId="11E10E5D" w14:textId="6FF9D8A9" w:rsidR="00507E98" w:rsidRPr="00507E98" w:rsidRDefault="00507E98" w:rsidP="00507E98">
      <w:pPr>
        <w:rPr>
          <w:rFonts w:hint="eastAsia"/>
        </w:rPr>
      </w:pPr>
      <w:r>
        <w:t xml:space="preserve">Github : </w:t>
      </w:r>
      <w:hyperlink r:id="rId14" w:history="1">
        <w:r>
          <w:rPr>
            <w:rStyle w:val="af"/>
          </w:rPr>
          <w:t>https://github.com/BlockChainupTeam/Comprehensivedesign</w:t>
        </w:r>
      </w:hyperlink>
    </w:p>
    <w:sectPr w:rsidR="00507E98" w:rsidRPr="00507E98" w:rsidSect="000659A9">
      <w:headerReference w:type="default" r:id="rId15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9BC77" w14:textId="77777777" w:rsidR="00857FAD" w:rsidRDefault="00857FAD">
      <w:r>
        <w:separator/>
      </w:r>
    </w:p>
  </w:endnote>
  <w:endnote w:type="continuationSeparator" w:id="0">
    <w:p w14:paraId="283D4551" w14:textId="77777777" w:rsidR="00857FAD" w:rsidRDefault="00857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E1D98" w14:textId="77777777" w:rsidR="008C102A" w:rsidRDefault="008C102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 w:rsidR="00952D6F"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 w:rsidR="00952D6F">
      <w:rPr>
        <w:rStyle w:val="a6"/>
        <w:rFonts w:ascii="Arial" w:hAnsi="Arial" w:cs="Arial"/>
      </w:rPr>
      <w:fldChar w:fldCharType="separate"/>
    </w:r>
    <w:r w:rsidR="00ED1D0A">
      <w:rPr>
        <w:rStyle w:val="a6"/>
        <w:rFonts w:ascii="Arial" w:hAnsi="Arial" w:cs="Arial"/>
        <w:noProof/>
      </w:rPr>
      <w:t>11</w:t>
    </w:r>
    <w:r w:rsidR="00952D6F"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D5E8E" w14:textId="77777777" w:rsidR="00857FAD" w:rsidRDefault="00857FAD">
      <w:r>
        <w:separator/>
      </w:r>
    </w:p>
  </w:footnote>
  <w:footnote w:type="continuationSeparator" w:id="0">
    <w:p w14:paraId="7AFA6ED5" w14:textId="77777777" w:rsidR="00857FAD" w:rsidRDefault="00857F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CC782" w14:textId="77777777" w:rsidR="008C102A" w:rsidRDefault="000165E7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 w:rsidR="00C70C1B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8C102A" w14:paraId="162E3ACC" w14:textId="77777777" w:rsidTr="008D354C">
      <w:tc>
        <w:tcPr>
          <w:tcW w:w="2900" w:type="dxa"/>
          <w:shd w:val="clear" w:color="auto" w:fill="auto"/>
        </w:tcPr>
        <w:p w14:paraId="4E164062" w14:textId="77777777" w:rsidR="008C102A" w:rsidRDefault="008C102A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46B0DFEB" w14:textId="77777777" w:rsidR="008C102A" w:rsidRDefault="008C102A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0A8B1EEE" w14:textId="77777777" w:rsidR="008C102A" w:rsidRDefault="000165E7" w:rsidP="00C70C1B"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 w:rsidR="00C70C1B">
            <w:t>1</w:t>
          </w:r>
        </w:p>
      </w:tc>
    </w:tr>
  </w:tbl>
  <w:p w14:paraId="06926FA4" w14:textId="77777777" w:rsidR="008C102A" w:rsidRDefault="008C10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0C36265A"/>
    <w:multiLevelType w:val="hybridMultilevel"/>
    <w:tmpl w:val="8EF84E18"/>
    <w:lvl w:ilvl="0" w:tplc="23F4C3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8" w15:restartNumberingAfterBreak="0">
    <w:nsid w:val="3256546F"/>
    <w:multiLevelType w:val="hybridMultilevel"/>
    <w:tmpl w:val="C1A8F9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9122996"/>
    <w:multiLevelType w:val="hybridMultilevel"/>
    <w:tmpl w:val="1FC8AD44"/>
    <w:lvl w:ilvl="0" w:tplc="D6B2EFFC">
      <w:start w:val="1"/>
      <w:numFmt w:val="decimal"/>
      <w:lvlText w:val="%1."/>
      <w:lvlJc w:val="left"/>
      <w:pPr>
        <w:ind w:left="760" w:hanging="360"/>
      </w:pPr>
      <w:rPr>
        <w:rFonts w:ascii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1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4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7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8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9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1" w15:restartNumberingAfterBreak="0">
    <w:nsid w:val="68A970A7"/>
    <w:multiLevelType w:val="hybridMultilevel"/>
    <w:tmpl w:val="32C638B2"/>
    <w:lvl w:ilvl="0" w:tplc="D95C4118">
      <w:start w:val="1"/>
      <w:numFmt w:val="decimal"/>
      <w:lvlText w:val="3.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4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6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7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9"/>
  </w:num>
  <w:num w:numId="4">
    <w:abstractNumId w:val="12"/>
  </w:num>
  <w:num w:numId="5">
    <w:abstractNumId w:val="14"/>
  </w:num>
  <w:num w:numId="6">
    <w:abstractNumId w:val="15"/>
  </w:num>
  <w:num w:numId="7">
    <w:abstractNumId w:val="6"/>
  </w:num>
  <w:num w:numId="8">
    <w:abstractNumId w:val="22"/>
  </w:num>
  <w:num w:numId="9">
    <w:abstractNumId w:val="27"/>
  </w:num>
  <w:num w:numId="10">
    <w:abstractNumId w:val="24"/>
  </w:num>
  <w:num w:numId="11">
    <w:abstractNumId w:val="18"/>
  </w:num>
  <w:num w:numId="12">
    <w:abstractNumId w:val="17"/>
  </w:num>
  <w:num w:numId="13">
    <w:abstractNumId w:val="24"/>
    <w:lvlOverride w:ilvl="0">
      <w:startOverride w:val="1"/>
    </w:lvlOverride>
  </w:num>
  <w:num w:numId="14">
    <w:abstractNumId w:val="13"/>
  </w:num>
  <w:num w:numId="15">
    <w:abstractNumId w:val="23"/>
  </w:num>
  <w:num w:numId="16">
    <w:abstractNumId w:val="24"/>
    <w:lvlOverride w:ilvl="0">
      <w:startOverride w:val="1"/>
    </w:lvlOverride>
  </w:num>
  <w:num w:numId="17">
    <w:abstractNumId w:val="24"/>
    <w:lvlOverride w:ilvl="0">
      <w:startOverride w:val="1"/>
    </w:lvlOverride>
  </w:num>
  <w:num w:numId="18">
    <w:abstractNumId w:val="11"/>
  </w:num>
  <w:num w:numId="19">
    <w:abstractNumId w:val="4"/>
  </w:num>
  <w:num w:numId="20">
    <w:abstractNumId w:val="26"/>
  </w:num>
  <w:num w:numId="21">
    <w:abstractNumId w:val="24"/>
    <w:lvlOverride w:ilvl="0">
      <w:startOverride w:val="1"/>
    </w:lvlOverride>
  </w:num>
  <w:num w:numId="22">
    <w:abstractNumId w:val="7"/>
  </w:num>
  <w:num w:numId="23">
    <w:abstractNumId w:val="20"/>
  </w:num>
  <w:num w:numId="24">
    <w:abstractNumId w:val="24"/>
    <w:lvlOverride w:ilvl="0">
      <w:startOverride w:val="1"/>
    </w:lvlOverride>
  </w:num>
  <w:num w:numId="25">
    <w:abstractNumId w:val="10"/>
  </w:num>
  <w:num w:numId="26">
    <w:abstractNumId w:val="3"/>
  </w:num>
  <w:num w:numId="27">
    <w:abstractNumId w:val="16"/>
  </w:num>
  <w:num w:numId="28">
    <w:abstractNumId w:val="0"/>
  </w:num>
  <w:num w:numId="29">
    <w:abstractNumId w:val="1"/>
  </w:num>
  <w:num w:numId="30">
    <w:abstractNumId w:val="8"/>
  </w:num>
  <w:num w:numId="31">
    <w:abstractNumId w:val="21"/>
  </w:num>
  <w:num w:numId="32">
    <w:abstractNumId w:val="2"/>
  </w:num>
  <w:num w:numId="33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BA"/>
    <w:rsid w:val="00006A51"/>
    <w:rsid w:val="000165E7"/>
    <w:rsid w:val="000317CB"/>
    <w:rsid w:val="00032A93"/>
    <w:rsid w:val="0003526C"/>
    <w:rsid w:val="00035322"/>
    <w:rsid w:val="00045FD2"/>
    <w:rsid w:val="000659A9"/>
    <w:rsid w:val="0009552C"/>
    <w:rsid w:val="000B2EA4"/>
    <w:rsid w:val="000C2335"/>
    <w:rsid w:val="000F609E"/>
    <w:rsid w:val="00101807"/>
    <w:rsid w:val="00102ED9"/>
    <w:rsid w:val="001156B5"/>
    <w:rsid w:val="0015265C"/>
    <w:rsid w:val="001800D8"/>
    <w:rsid w:val="001A0925"/>
    <w:rsid w:val="001A6208"/>
    <w:rsid w:val="001B1EE6"/>
    <w:rsid w:val="001C25B6"/>
    <w:rsid w:val="001C6CAE"/>
    <w:rsid w:val="001E19BE"/>
    <w:rsid w:val="002101FE"/>
    <w:rsid w:val="002169B3"/>
    <w:rsid w:val="00224050"/>
    <w:rsid w:val="002279F0"/>
    <w:rsid w:val="002524E5"/>
    <w:rsid w:val="00260607"/>
    <w:rsid w:val="0028146A"/>
    <w:rsid w:val="00292EC9"/>
    <w:rsid w:val="002A79BA"/>
    <w:rsid w:val="002B0756"/>
    <w:rsid w:val="002B5DB2"/>
    <w:rsid w:val="002D00E7"/>
    <w:rsid w:val="002F39C6"/>
    <w:rsid w:val="002F6697"/>
    <w:rsid w:val="003032B5"/>
    <w:rsid w:val="00312095"/>
    <w:rsid w:val="00332AC9"/>
    <w:rsid w:val="00367425"/>
    <w:rsid w:val="00377264"/>
    <w:rsid w:val="00396A4C"/>
    <w:rsid w:val="003B75E6"/>
    <w:rsid w:val="003E74F7"/>
    <w:rsid w:val="003F41A3"/>
    <w:rsid w:val="00414587"/>
    <w:rsid w:val="00426862"/>
    <w:rsid w:val="0044728D"/>
    <w:rsid w:val="00466C58"/>
    <w:rsid w:val="0047067B"/>
    <w:rsid w:val="00484983"/>
    <w:rsid w:val="00494E7A"/>
    <w:rsid w:val="004C5650"/>
    <w:rsid w:val="004E6BBA"/>
    <w:rsid w:val="00507E98"/>
    <w:rsid w:val="005103A8"/>
    <w:rsid w:val="00551AE4"/>
    <w:rsid w:val="005773C3"/>
    <w:rsid w:val="00580E51"/>
    <w:rsid w:val="00582C5F"/>
    <w:rsid w:val="005908A8"/>
    <w:rsid w:val="00592407"/>
    <w:rsid w:val="0059471D"/>
    <w:rsid w:val="005A4293"/>
    <w:rsid w:val="005B51AB"/>
    <w:rsid w:val="005B5947"/>
    <w:rsid w:val="005E0F0B"/>
    <w:rsid w:val="0060030F"/>
    <w:rsid w:val="0060431C"/>
    <w:rsid w:val="00615A56"/>
    <w:rsid w:val="006243B4"/>
    <w:rsid w:val="00624AC6"/>
    <w:rsid w:val="00655BAD"/>
    <w:rsid w:val="00662131"/>
    <w:rsid w:val="006661E4"/>
    <w:rsid w:val="00673797"/>
    <w:rsid w:val="006935C2"/>
    <w:rsid w:val="006B1C3A"/>
    <w:rsid w:val="006C7B6A"/>
    <w:rsid w:val="006D3CAC"/>
    <w:rsid w:val="006D5CF6"/>
    <w:rsid w:val="007263A0"/>
    <w:rsid w:val="00730E56"/>
    <w:rsid w:val="0075031C"/>
    <w:rsid w:val="00757923"/>
    <w:rsid w:val="007618FD"/>
    <w:rsid w:val="007679A3"/>
    <w:rsid w:val="00775352"/>
    <w:rsid w:val="007871AF"/>
    <w:rsid w:val="00787AA7"/>
    <w:rsid w:val="007A1E8B"/>
    <w:rsid w:val="007C6D74"/>
    <w:rsid w:val="007C7C42"/>
    <w:rsid w:val="007D6731"/>
    <w:rsid w:val="007F7114"/>
    <w:rsid w:val="0080144F"/>
    <w:rsid w:val="00826B10"/>
    <w:rsid w:val="00857FAD"/>
    <w:rsid w:val="00870EAC"/>
    <w:rsid w:val="008A32D1"/>
    <w:rsid w:val="008C102A"/>
    <w:rsid w:val="008D354C"/>
    <w:rsid w:val="008F24AF"/>
    <w:rsid w:val="00907EEB"/>
    <w:rsid w:val="009351F3"/>
    <w:rsid w:val="00945DFE"/>
    <w:rsid w:val="00952D6F"/>
    <w:rsid w:val="009721AC"/>
    <w:rsid w:val="009771E4"/>
    <w:rsid w:val="0098087A"/>
    <w:rsid w:val="00983DB6"/>
    <w:rsid w:val="009C08DA"/>
    <w:rsid w:val="009E2ECB"/>
    <w:rsid w:val="00A02CBF"/>
    <w:rsid w:val="00A148C1"/>
    <w:rsid w:val="00A2236D"/>
    <w:rsid w:val="00A23BF8"/>
    <w:rsid w:val="00A55C09"/>
    <w:rsid w:val="00A56D7A"/>
    <w:rsid w:val="00A61A80"/>
    <w:rsid w:val="00A81EC1"/>
    <w:rsid w:val="00A83DE5"/>
    <w:rsid w:val="00A97C3B"/>
    <w:rsid w:val="00AA73B0"/>
    <w:rsid w:val="00AB611A"/>
    <w:rsid w:val="00AC387C"/>
    <w:rsid w:val="00AC7BCC"/>
    <w:rsid w:val="00AD36BC"/>
    <w:rsid w:val="00B149CE"/>
    <w:rsid w:val="00B14C99"/>
    <w:rsid w:val="00B37A21"/>
    <w:rsid w:val="00B453FB"/>
    <w:rsid w:val="00BA1576"/>
    <w:rsid w:val="00BB5249"/>
    <w:rsid w:val="00BF2D24"/>
    <w:rsid w:val="00C618F7"/>
    <w:rsid w:val="00C70C1B"/>
    <w:rsid w:val="00C73694"/>
    <w:rsid w:val="00C85DA4"/>
    <w:rsid w:val="00C90266"/>
    <w:rsid w:val="00CB414C"/>
    <w:rsid w:val="00CB45B8"/>
    <w:rsid w:val="00CB59B0"/>
    <w:rsid w:val="00CC1521"/>
    <w:rsid w:val="00CC5E96"/>
    <w:rsid w:val="00CC7696"/>
    <w:rsid w:val="00CF2DB6"/>
    <w:rsid w:val="00D51D4A"/>
    <w:rsid w:val="00D548B5"/>
    <w:rsid w:val="00D9558E"/>
    <w:rsid w:val="00DE5005"/>
    <w:rsid w:val="00E11E5B"/>
    <w:rsid w:val="00E47D4C"/>
    <w:rsid w:val="00E53004"/>
    <w:rsid w:val="00E82099"/>
    <w:rsid w:val="00E831E7"/>
    <w:rsid w:val="00E96850"/>
    <w:rsid w:val="00EA133B"/>
    <w:rsid w:val="00EC248F"/>
    <w:rsid w:val="00EC4CBD"/>
    <w:rsid w:val="00EC53D5"/>
    <w:rsid w:val="00ED1D0A"/>
    <w:rsid w:val="00F03DEA"/>
    <w:rsid w:val="00F102EC"/>
    <w:rsid w:val="00F15911"/>
    <w:rsid w:val="00F32DA1"/>
    <w:rsid w:val="00F739EF"/>
    <w:rsid w:val="00F9776E"/>
    <w:rsid w:val="00FC41F1"/>
    <w:rsid w:val="00FC65FF"/>
    <w:rsid w:val="00FD33A2"/>
    <w:rsid w:val="00FD7652"/>
    <w:rsid w:val="00FF3313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7C79379A"/>
  <w15:docId w15:val="{6B3200A7-370E-4EF9-BDE0-8D4B8872A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styleId="af7">
    <w:name w:val="Normal Indent"/>
    <w:basedOn w:val="a"/>
    <w:uiPriority w:val="99"/>
    <w:rsid w:val="00F102EC"/>
    <w:pPr>
      <w:autoSpaceDE/>
      <w:autoSpaceDN/>
      <w:adjustRightInd w:val="0"/>
      <w:spacing w:line="360" w:lineRule="atLeast"/>
      <w:ind w:firstLine="284"/>
      <w:textAlignment w:val="baseline"/>
    </w:pPr>
    <w:rPr>
      <w:rFonts w:eastAsia="바탕체" w:hAnsi="Arial"/>
      <w:kern w:val="0"/>
      <w:sz w:val="22"/>
      <w:szCs w:val="20"/>
    </w:rPr>
  </w:style>
  <w:style w:type="paragraph" w:styleId="af8">
    <w:name w:val="Title"/>
    <w:basedOn w:val="a"/>
    <w:next w:val="a"/>
    <w:link w:val="Char0"/>
    <w:qFormat/>
    <w:rsid w:val="00D51D4A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0">
    <w:name w:val="제목 Char"/>
    <w:link w:val="af8"/>
    <w:rsid w:val="00D51D4A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customStyle="1" w:styleId="hstyle0">
    <w:name w:val="hstyle0"/>
    <w:basedOn w:val="a"/>
    <w:rsid w:val="00312095"/>
    <w:pPr>
      <w:widowControl/>
      <w:wordWrap/>
      <w:autoSpaceDE/>
      <w:autoSpaceDN/>
      <w:spacing w:line="384" w:lineRule="auto"/>
    </w:pPr>
    <w:rPr>
      <w:rFonts w:ascii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2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BlockChainupTeam/Comprehensivedesig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E3D37-D350-4259-92BF-3E86E23B6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Template.dot</Template>
  <TotalTime>0</TotalTime>
  <Pages>13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4207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곽 현준</cp:lastModifiedBy>
  <cp:revision>3</cp:revision>
  <cp:lastPrinted>2001-05-08T04:49:00Z</cp:lastPrinted>
  <dcterms:created xsi:type="dcterms:W3CDTF">2020-05-16T06:34:00Z</dcterms:created>
  <dcterms:modified xsi:type="dcterms:W3CDTF">2020-05-16T09:31:00Z</dcterms:modified>
</cp:coreProperties>
</file>